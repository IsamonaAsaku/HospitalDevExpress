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F6" w:rsidRDefault="004B4BF6" w:rsidP="004B4BF6">
      <w:pPr>
        <w:pStyle w:val="Heading1"/>
        <w:numPr>
          <w:ilvl w:val="0"/>
          <w:numId w:val="0"/>
        </w:numPr>
      </w:pPr>
      <w:bookmarkStart w:id="0" w:name="_Toc169424238"/>
      <w:bookmarkStart w:id="1" w:name="_Toc398987979"/>
      <w:bookmarkStart w:id="2" w:name="_Toc169424237"/>
      <w:r>
        <w:t>MỤC LỤC</w:t>
      </w:r>
      <w:bookmarkEnd w:id="0"/>
      <w:bookmarkEnd w:id="1"/>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4C1D6A">
          <w:rPr>
            <w:webHidden/>
          </w:rPr>
          <w:t>1</w:t>
        </w:r>
        <w:r w:rsidR="004C1D6A">
          <w:rPr>
            <w:webHidden/>
          </w:rPr>
          <w:fldChar w:fldCharType="end"/>
        </w:r>
      </w:hyperlink>
    </w:p>
    <w:p w:rsidR="004C1D6A" w:rsidRDefault="00A30B54">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4C1D6A">
          <w:rPr>
            <w:webHidden/>
          </w:rPr>
          <w:t>3</w:t>
        </w:r>
        <w:r w:rsidR="004C1D6A">
          <w:rPr>
            <w:webHidden/>
          </w:rPr>
          <w:fldChar w:fldCharType="end"/>
        </w:r>
      </w:hyperlink>
    </w:p>
    <w:p w:rsidR="004C1D6A" w:rsidRDefault="00A30B54">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4C1D6A">
          <w:rPr>
            <w:webHidden/>
          </w:rPr>
          <w:t>3</w:t>
        </w:r>
        <w:r w:rsidR="004C1D6A">
          <w:rPr>
            <w:webHidden/>
          </w:rPr>
          <w:fldChar w:fldCharType="end"/>
        </w:r>
      </w:hyperlink>
    </w:p>
    <w:p w:rsidR="004C1D6A" w:rsidRDefault="00A30B54">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4C1D6A">
          <w:rPr>
            <w:webHidden/>
          </w:rPr>
          <w:t>5</w:t>
        </w:r>
        <w:r w:rsidR="004C1D6A">
          <w:rPr>
            <w:webHidden/>
          </w:rPr>
          <w:fldChar w:fldCharType="end"/>
        </w:r>
      </w:hyperlink>
    </w:p>
    <w:p w:rsidR="004C1D6A" w:rsidRDefault="00A30B54">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4C1D6A">
          <w:rPr>
            <w:webHidden/>
          </w:rPr>
          <w:t>6</w:t>
        </w:r>
        <w:r w:rsidR="004C1D6A">
          <w:rPr>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4C1D6A">
          <w:rPr>
            <w:noProof/>
            <w:webHidden/>
          </w:rPr>
          <w:t>6</w:t>
        </w:r>
        <w:r w:rsidR="004C1D6A">
          <w:rPr>
            <w:noProof/>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4C1D6A">
          <w:rPr>
            <w:noProof/>
            <w:webHidden/>
          </w:rPr>
          <w:t>6</w:t>
        </w:r>
        <w:r w:rsidR="004C1D6A">
          <w:rPr>
            <w:noProof/>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4C1D6A">
          <w:rPr>
            <w:noProof/>
            <w:webHidden/>
          </w:rPr>
          <w:t>6</w:t>
        </w:r>
        <w:r w:rsidR="004C1D6A">
          <w:rPr>
            <w:noProof/>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4C1D6A">
          <w:rPr>
            <w:noProof/>
            <w:webHidden/>
          </w:rPr>
          <w:t>6</w:t>
        </w:r>
        <w:r w:rsidR="004C1D6A">
          <w:rPr>
            <w:noProof/>
            <w:webHidden/>
          </w:rPr>
          <w:fldChar w:fldCharType="end"/>
        </w:r>
      </w:hyperlink>
    </w:p>
    <w:p w:rsidR="004C1D6A" w:rsidRDefault="00A30B54">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4C1D6A">
          <w:rPr>
            <w:webHidden/>
          </w:rPr>
          <w:t>7</w:t>
        </w:r>
        <w:r w:rsidR="004C1D6A">
          <w:rPr>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4C1D6A">
          <w:rPr>
            <w:noProof/>
            <w:webHidden/>
          </w:rPr>
          <w:t>7</w:t>
        </w:r>
        <w:r w:rsidR="004C1D6A">
          <w:rPr>
            <w:noProof/>
            <w:webHidden/>
          </w:rPr>
          <w:fldChar w:fldCharType="end"/>
        </w:r>
      </w:hyperlink>
    </w:p>
    <w:p w:rsidR="004C1D6A" w:rsidRDefault="00A30B54">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4C1D6A">
          <w:rPr>
            <w:noProof/>
            <w:webHidden/>
          </w:rPr>
          <w:t>9</w:t>
        </w:r>
        <w:r w:rsidR="004C1D6A">
          <w:rPr>
            <w:noProof/>
            <w:webHidden/>
          </w:rPr>
          <w:fldChar w:fldCharType="end"/>
        </w:r>
      </w:hyperlink>
    </w:p>
    <w:p w:rsidR="004C1D6A" w:rsidRDefault="00A30B54">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4C1D6A">
          <w:rPr>
            <w:noProof/>
            <w:webHidden/>
          </w:rPr>
          <w:t>11</w:t>
        </w:r>
        <w:r w:rsidR="004C1D6A">
          <w:rPr>
            <w:noProof/>
            <w:webHidden/>
          </w:rPr>
          <w:fldChar w:fldCharType="end"/>
        </w:r>
      </w:hyperlink>
    </w:p>
    <w:p w:rsidR="004C1D6A" w:rsidRDefault="00A30B54">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4C1D6A">
          <w:rPr>
            <w:webHidden/>
          </w:rPr>
          <w:t>12</w:t>
        </w:r>
        <w:r w:rsidR="004C1D6A">
          <w:rPr>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4C1D6A">
          <w:rPr>
            <w:noProof/>
            <w:webHidden/>
          </w:rPr>
          <w:t>12</w:t>
        </w:r>
        <w:r w:rsidR="004C1D6A">
          <w:rPr>
            <w:noProof/>
            <w:webHidden/>
          </w:rPr>
          <w:fldChar w:fldCharType="end"/>
        </w:r>
      </w:hyperlink>
    </w:p>
    <w:p w:rsidR="004C1D6A" w:rsidRDefault="00A30B54">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4C1D6A">
          <w:rPr>
            <w:noProof/>
            <w:webHidden/>
          </w:rPr>
          <w:t>12</w:t>
        </w:r>
        <w:r w:rsidR="004C1D6A">
          <w:rPr>
            <w:noProof/>
            <w:webHidden/>
          </w:rPr>
          <w:fldChar w:fldCharType="end"/>
        </w:r>
      </w:hyperlink>
    </w:p>
    <w:p w:rsidR="004C1D6A" w:rsidRDefault="00A30B54">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4C1D6A">
          <w:rPr>
            <w:noProof/>
            <w:webHidden/>
          </w:rPr>
          <w:t>12</w:t>
        </w:r>
        <w:r w:rsidR="004C1D6A">
          <w:rPr>
            <w:noProof/>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4C1D6A">
          <w:rPr>
            <w:noProof/>
            <w:webHidden/>
          </w:rPr>
          <w:t>12</w:t>
        </w:r>
        <w:r w:rsidR="004C1D6A">
          <w:rPr>
            <w:noProof/>
            <w:webHidden/>
          </w:rPr>
          <w:fldChar w:fldCharType="end"/>
        </w:r>
      </w:hyperlink>
    </w:p>
    <w:p w:rsidR="004C1D6A" w:rsidRDefault="00A30B54">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4C1D6A">
          <w:rPr>
            <w:noProof/>
            <w:webHidden/>
          </w:rPr>
          <w:t>12</w:t>
        </w:r>
        <w:r w:rsidR="004C1D6A">
          <w:rPr>
            <w:noProof/>
            <w:webHidden/>
          </w:rPr>
          <w:fldChar w:fldCharType="end"/>
        </w:r>
      </w:hyperlink>
    </w:p>
    <w:p w:rsidR="004C1D6A" w:rsidRDefault="00A30B54">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4C1D6A">
          <w:rPr>
            <w:noProof/>
            <w:webHidden/>
          </w:rPr>
          <w:t>12</w:t>
        </w:r>
        <w:r w:rsidR="004C1D6A">
          <w:rPr>
            <w:noProof/>
            <w:webHidden/>
          </w:rPr>
          <w:fldChar w:fldCharType="end"/>
        </w:r>
      </w:hyperlink>
    </w:p>
    <w:p w:rsidR="004C1D6A" w:rsidRDefault="00A30B54">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4C1D6A">
          <w:rPr>
            <w:webHidden/>
          </w:rPr>
          <w:t>13</w:t>
        </w:r>
        <w:r w:rsidR="004C1D6A">
          <w:rPr>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4C1D6A">
          <w:rPr>
            <w:noProof/>
            <w:webHidden/>
          </w:rPr>
          <w:t>13</w:t>
        </w:r>
        <w:r w:rsidR="004C1D6A">
          <w:rPr>
            <w:noProof/>
            <w:webHidden/>
          </w:rPr>
          <w:fldChar w:fldCharType="end"/>
        </w:r>
      </w:hyperlink>
    </w:p>
    <w:p w:rsidR="004C1D6A" w:rsidRDefault="00A30B54">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4C1D6A">
          <w:rPr>
            <w:noProof/>
            <w:webHidden/>
          </w:rPr>
          <w:t>13</w:t>
        </w:r>
        <w:r w:rsidR="004C1D6A">
          <w:rPr>
            <w:noProof/>
            <w:webHidden/>
          </w:rPr>
          <w:fldChar w:fldCharType="end"/>
        </w:r>
      </w:hyperlink>
    </w:p>
    <w:p w:rsidR="004C1D6A" w:rsidRDefault="00A30B54">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4C1D6A">
          <w:rPr>
            <w:noProof/>
            <w:webHidden/>
          </w:rPr>
          <w:t>13</w:t>
        </w:r>
        <w:r w:rsidR="004C1D6A">
          <w:rPr>
            <w:noProof/>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4C1D6A">
          <w:rPr>
            <w:noProof/>
            <w:webHidden/>
          </w:rPr>
          <w:t>13</w:t>
        </w:r>
        <w:r w:rsidR="004C1D6A">
          <w:rPr>
            <w:noProof/>
            <w:webHidden/>
          </w:rPr>
          <w:fldChar w:fldCharType="end"/>
        </w:r>
      </w:hyperlink>
    </w:p>
    <w:p w:rsidR="004C1D6A" w:rsidRDefault="00A30B54">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4C1D6A">
          <w:rPr>
            <w:noProof/>
            <w:webHidden/>
          </w:rPr>
          <w:t>13</w:t>
        </w:r>
        <w:r w:rsidR="004C1D6A">
          <w:rPr>
            <w:noProof/>
            <w:webHidden/>
          </w:rPr>
          <w:fldChar w:fldCharType="end"/>
        </w:r>
      </w:hyperlink>
    </w:p>
    <w:p w:rsidR="004C1D6A" w:rsidRDefault="00A30B54">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4C1D6A">
          <w:rPr>
            <w:noProof/>
            <w:webHidden/>
          </w:rPr>
          <w:t>13</w:t>
        </w:r>
        <w:r w:rsidR="004C1D6A">
          <w:rPr>
            <w:noProof/>
            <w:webHidden/>
          </w:rPr>
          <w:fldChar w:fldCharType="end"/>
        </w:r>
      </w:hyperlink>
    </w:p>
    <w:p w:rsidR="004C1D6A" w:rsidRDefault="00A30B54">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4C1D6A">
          <w:rPr>
            <w:webHidden/>
          </w:rPr>
          <w:t>14</w:t>
        </w:r>
        <w:r w:rsidR="004C1D6A">
          <w:rPr>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4C1D6A">
          <w:rPr>
            <w:noProof/>
            <w:webHidden/>
          </w:rPr>
          <w:t>14</w:t>
        </w:r>
        <w:r w:rsidR="004C1D6A">
          <w:rPr>
            <w:noProof/>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4C1D6A">
          <w:rPr>
            <w:noProof/>
            <w:webHidden/>
          </w:rPr>
          <w:t>14</w:t>
        </w:r>
        <w:r w:rsidR="004C1D6A">
          <w:rPr>
            <w:noProof/>
            <w:webHidden/>
          </w:rPr>
          <w:fldChar w:fldCharType="end"/>
        </w:r>
      </w:hyperlink>
    </w:p>
    <w:p w:rsidR="004C1D6A" w:rsidRDefault="00A30B54">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4C1D6A">
          <w:rPr>
            <w:noProof/>
            <w:webHidden/>
          </w:rPr>
          <w:t>14</w:t>
        </w:r>
        <w:r w:rsidR="004C1D6A">
          <w:rPr>
            <w:noProof/>
            <w:webHidden/>
          </w:rPr>
          <w:fldChar w:fldCharType="end"/>
        </w:r>
      </w:hyperlink>
    </w:p>
    <w:p w:rsidR="004C1D6A" w:rsidRDefault="00A30B54">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4C1D6A">
          <w:rPr>
            <w:webHidden/>
          </w:rPr>
          <w:t>15</w:t>
        </w:r>
        <w:r w:rsidR="004C1D6A">
          <w:rPr>
            <w:webHidden/>
          </w:rPr>
          <w:fldChar w:fldCharType="end"/>
        </w:r>
      </w:hyperlink>
    </w:p>
    <w:p w:rsidR="004C1D6A" w:rsidRDefault="00A30B54">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4C1D6A">
          <w:rPr>
            <w:webHidden/>
          </w:rPr>
          <w:t>16</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9165B5">
          <w:headerReference w:type="even" r:id="rId8"/>
          <w:headerReference w:type="default" r:id="rId9"/>
          <w:footerReference w:type="even" r:id="rId10"/>
          <w:footerReference w:type="default" r:id="rId11"/>
          <w:headerReference w:type="first" r:id="rId12"/>
          <w:footerReference w:type="first" r:id="rId13"/>
          <w:pgSz w:w="11907" w:h="16840" w:code="9"/>
          <w:pgMar w:top="1701" w:right="1134" w:bottom="1701" w:left="1985" w:header="709" w:footer="709" w:gutter="0"/>
          <w:cols w:space="708"/>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4" w:name="_Toc398987980"/>
      <w:r>
        <w:lastRenderedPageBreak/>
        <w:t>DANH MỤC CÁC HÌNH VẼ</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802482">
          <w:rPr>
            <w:noProof/>
            <w:webHidden/>
          </w:rPr>
          <w:t>6</w:t>
        </w:r>
        <w:r>
          <w:rPr>
            <w:noProof/>
            <w:webHidden/>
          </w:rPr>
          <w:fldChar w:fldCharType="end"/>
        </w:r>
      </w:hyperlink>
    </w:p>
    <w:p w:rsidR="00802482" w:rsidRDefault="00A30B54">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802482">
          <w:rPr>
            <w:noProof/>
            <w:webHidden/>
          </w:rPr>
          <w:t>8</w:t>
        </w:r>
        <w:r w:rsidR="00791320">
          <w:rPr>
            <w:noProof/>
            <w:webHidden/>
          </w:rPr>
          <w:fldChar w:fldCharType="end"/>
        </w:r>
      </w:hyperlink>
    </w:p>
    <w:p w:rsidR="00802482" w:rsidRDefault="00A30B54">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802482">
          <w:rPr>
            <w:noProof/>
            <w:webHidden/>
          </w:rPr>
          <w:t>8</w:t>
        </w:r>
        <w:r w:rsidR="00791320">
          <w:rPr>
            <w:noProof/>
            <w:webHidden/>
          </w:rPr>
          <w:fldChar w:fldCharType="end"/>
        </w:r>
      </w:hyperlink>
    </w:p>
    <w:p w:rsidR="00802482" w:rsidRDefault="00A30B54">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802482">
          <w:rPr>
            <w:noProof/>
            <w:webHidden/>
          </w:rPr>
          <w:t>9</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5" w:name="_Toc398987981"/>
      <w:r>
        <w:t>DANH MỤC CÁC BẢNG BIỂU</w:t>
      </w:r>
      <w:bookmarkEnd w:id="5"/>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802482">
          <w:rPr>
            <w:noProof/>
            <w:webHidden/>
          </w:rPr>
          <w:t>9</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6" w:name="_Ref262310752"/>
      <w:bookmarkStart w:id="7" w:name="_Toc398987982"/>
      <w:bookmarkStart w:id="8" w:name="_Ref262310598"/>
      <w:bookmarkStart w:id="9" w:name="_Ref262310605"/>
      <w:r>
        <w:lastRenderedPageBreak/>
        <w:t xml:space="preserve">LỜI </w:t>
      </w:r>
      <w:r w:rsidRPr="00597ACF">
        <w:t>MỞ</w:t>
      </w:r>
      <w:r>
        <w:t xml:space="preserve"> ĐẦU</w:t>
      </w:r>
      <w:bookmarkEnd w:id="6"/>
      <w:bookmarkEnd w:id="7"/>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BB0637">
      <w:pPr>
        <w:pStyle w:val="Heading1"/>
      </w:pPr>
      <w:bookmarkStart w:id="10" w:name="_Toc398987983"/>
      <w:r>
        <w:lastRenderedPageBreak/>
        <w:t xml:space="preserve">: </w:t>
      </w:r>
      <w:bookmarkEnd w:id="8"/>
      <w:bookmarkEnd w:id="9"/>
      <w:r>
        <w:t>GIỚI THIỆU</w:t>
      </w:r>
      <w:bookmarkEnd w:id="10"/>
      <w:r>
        <w:t xml:space="preserve"> </w:t>
      </w:r>
    </w:p>
    <w:p w:rsidR="00A65EB7" w:rsidRDefault="008D201A" w:rsidP="00BB0637">
      <w:pPr>
        <w:pStyle w:val="Heading2"/>
      </w:pPr>
      <w:bookmarkStart w:id="11" w:name="_Toc398987984"/>
      <w:r>
        <w:t>Tổng quan</w:t>
      </w:r>
      <w:bookmarkEnd w:id="11"/>
      <w:r w:rsidR="006F7F72">
        <w:t xml:space="preserve"> </w:t>
      </w:r>
    </w:p>
    <w:p w:rsidR="00D00BC9" w:rsidRPr="00D00BC9" w:rsidRDefault="003447C4" w:rsidP="00D00BC9">
      <w:r w:rsidRPr="003447C4">
        <w:t>Đề</w:t>
      </w:r>
      <w:r>
        <w:t xml:space="preserve"> t</w:t>
      </w:r>
      <w:r w:rsidRPr="003447C4">
        <w:t>ài</w:t>
      </w:r>
      <w:r>
        <w:t xml:space="preserve"> m</w:t>
      </w:r>
      <w:r w:rsidRPr="003447C4">
        <w:t>ô</w:t>
      </w:r>
      <w:r>
        <w:t xml:space="preserve"> t</w:t>
      </w:r>
      <w:r w:rsidRPr="003447C4">
        <w:t>ải</w:t>
      </w:r>
      <w:r>
        <w:t xml:space="preserve"> vi</w:t>
      </w:r>
      <w:r w:rsidRPr="003447C4">
        <w:t>ệc</w:t>
      </w:r>
      <w:r>
        <w:t xml:space="preserve"> qu</w:t>
      </w:r>
      <w:r w:rsidRPr="003447C4">
        <w:t>ản</w:t>
      </w:r>
      <w:r>
        <w:t xml:space="preserve"> l</w:t>
      </w:r>
      <w:r w:rsidRPr="003447C4">
        <w:t>ý</w:t>
      </w:r>
      <w:r>
        <w:t xml:space="preserve"> th</w:t>
      </w:r>
      <w:r w:rsidRPr="003447C4">
        <w:t>ông</w:t>
      </w:r>
      <w:r>
        <w:t xml:space="preserve"> tin b</w:t>
      </w:r>
      <w:r w:rsidRPr="003447C4">
        <w:t>ệnh</w:t>
      </w:r>
      <w:r>
        <w:t xml:space="preserve"> nh</w:t>
      </w:r>
      <w:r w:rsidRPr="003447C4">
        <w:t>ân</w:t>
      </w:r>
      <w:r>
        <w:t xml:space="preserve"> b</w:t>
      </w:r>
      <w:r w:rsidRPr="003447C4">
        <w:t>ằng</w:t>
      </w:r>
      <w:r>
        <w:t xml:space="preserve"> ph</w:t>
      </w:r>
      <w:r w:rsidRPr="003447C4">
        <w:t>ần</w:t>
      </w:r>
      <w:r>
        <w:t xml:space="preserve"> m</w:t>
      </w:r>
      <w:r w:rsidRPr="003447C4">
        <w:t>ềm</w:t>
      </w:r>
    </w:p>
    <w:p w:rsidR="00A65EB7" w:rsidRDefault="00A65EB7" w:rsidP="00BB0637">
      <w:pPr>
        <w:pStyle w:val="Heading2"/>
      </w:pPr>
      <w:bookmarkStart w:id="12" w:name="_Toc398987985"/>
      <w:r w:rsidRPr="004563FE">
        <w:t>Mục tiêu</w:t>
      </w:r>
      <w:r w:rsidR="00BB0637">
        <w:t xml:space="preserve"> đề tài</w:t>
      </w:r>
      <w:bookmarkEnd w:id="12"/>
    </w:p>
    <w:p w:rsidR="00B66863" w:rsidRPr="00B66863" w:rsidRDefault="00B66863" w:rsidP="00B66863">
      <w:r>
        <w:t>T</w:t>
      </w:r>
      <w:r w:rsidRPr="00B66863">
        <w:t>ạo</w:t>
      </w:r>
      <w:r>
        <w:t xml:space="preserve"> ra m</w:t>
      </w:r>
      <w:r w:rsidRPr="00B66863">
        <w:t>ột</w:t>
      </w:r>
      <w:r>
        <w:t xml:space="preserve"> s</w:t>
      </w:r>
      <w:r w:rsidRPr="00B66863">
        <w:t>ản</w:t>
      </w:r>
      <w:r>
        <w:t xml:space="preserve"> ph</w:t>
      </w:r>
      <w:r w:rsidRPr="00B66863">
        <w:t>ẩm</w:t>
      </w:r>
      <w:r>
        <w:t xml:space="preserve"> gi</w:t>
      </w:r>
      <w:r w:rsidRPr="00B66863">
        <w:t>úp</w:t>
      </w:r>
      <w:r>
        <w:t xml:space="preserve"> </w:t>
      </w:r>
      <w:r w:rsidRPr="00B66863">
        <w:t>đỡ</w:t>
      </w:r>
      <w:r>
        <w:t xml:space="preserve"> b</w:t>
      </w:r>
      <w:r w:rsidRPr="00B66863">
        <w:t>ác</w:t>
      </w:r>
      <w:r>
        <w:t xml:space="preserve"> s</w:t>
      </w:r>
      <w:r w:rsidRPr="00B66863">
        <w:t>ĩ</w:t>
      </w:r>
      <w:r>
        <w:t xml:space="preserve"> trong vi</w:t>
      </w:r>
      <w:r w:rsidRPr="00B66863">
        <w:t>ện</w:t>
      </w:r>
      <w:r>
        <w:t xml:space="preserve"> kh</w:t>
      </w:r>
      <w:r w:rsidRPr="00B66863">
        <w:t>ám</w:t>
      </w:r>
      <w:r>
        <w:t xml:space="preserve"> </w:t>
      </w:r>
      <w:proofErr w:type="gramStart"/>
      <w:r>
        <w:t>b</w:t>
      </w:r>
      <w:r w:rsidRPr="00B66863">
        <w:t>ệnh</w:t>
      </w:r>
      <w:r>
        <w:t xml:space="preserve"> ,</w:t>
      </w:r>
      <w:proofErr w:type="gramEnd"/>
      <w:r>
        <w:t xml:space="preserve"> gi</w:t>
      </w:r>
      <w:r w:rsidRPr="00B66863">
        <w:t>ảm</w:t>
      </w:r>
      <w:r>
        <w:t xml:space="preserve"> b</w:t>
      </w:r>
      <w:r w:rsidRPr="00B66863">
        <w:t>ớt</w:t>
      </w:r>
      <w:r>
        <w:t xml:space="preserve"> kh</w:t>
      </w:r>
      <w:r w:rsidRPr="00B66863">
        <w:t>ó</w:t>
      </w:r>
      <w:r>
        <w:t xml:space="preserve"> khan trong qu</w:t>
      </w:r>
      <w:r w:rsidRPr="00B66863">
        <w:t>á</w:t>
      </w:r>
      <w:r>
        <w:t xml:space="preserve"> tr</w:t>
      </w:r>
      <w:r w:rsidRPr="00B66863">
        <w:t>ình</w:t>
      </w:r>
      <w:r>
        <w:t xml:space="preserve"> t</w:t>
      </w:r>
      <w:r w:rsidRPr="00B66863">
        <w:t>ìm</w:t>
      </w:r>
      <w:r>
        <w:t xml:space="preserve"> ki</w:t>
      </w:r>
      <w:r w:rsidRPr="00B66863">
        <w:t>ếm</w:t>
      </w:r>
      <w:r>
        <w:t xml:space="preserve"> , gi</w:t>
      </w:r>
      <w:r w:rsidRPr="00B66863">
        <w:t>úp</w:t>
      </w:r>
      <w:r>
        <w:t xml:space="preserve"> gi</w:t>
      </w:r>
      <w:r w:rsidRPr="00B66863">
        <w:t>ảm</w:t>
      </w:r>
      <w:r>
        <w:t xml:space="preserve"> b</w:t>
      </w:r>
      <w:r w:rsidRPr="00B66863">
        <w:t>ớt</w:t>
      </w:r>
      <w:r>
        <w:t xml:space="preserve"> sai l</w:t>
      </w:r>
      <w:r w:rsidRPr="00B66863">
        <w:t>àm</w:t>
      </w:r>
      <w:r>
        <w:t xml:space="preserve"> trong qu</w:t>
      </w:r>
      <w:r w:rsidRPr="00B66863">
        <w:t>á</w:t>
      </w:r>
      <w:r>
        <w:t xml:space="preserve"> tr</w:t>
      </w:r>
      <w:r w:rsidRPr="00B66863">
        <w:t>ình</w:t>
      </w:r>
      <w:r>
        <w:t xml:space="preserve"> kh</w:t>
      </w:r>
      <w:r w:rsidRPr="00B66863">
        <w:t>ám</w:t>
      </w:r>
      <w:r>
        <w:t xml:space="preserve"> b</w:t>
      </w:r>
      <w:r w:rsidRPr="00B66863">
        <w:t>ệnh</w:t>
      </w:r>
      <w:r>
        <w:t>, gi</w:t>
      </w:r>
      <w:r w:rsidRPr="00B66863">
        <w:t>ảm</w:t>
      </w:r>
      <w:r>
        <w:t xml:space="preserve"> th</w:t>
      </w:r>
      <w:r w:rsidRPr="00B66863">
        <w:t>ời</w:t>
      </w:r>
      <w:r>
        <w:t xml:space="preserve"> gian cho b</w:t>
      </w:r>
      <w:r w:rsidRPr="00B66863">
        <w:t>ệnh</w:t>
      </w:r>
      <w:r>
        <w:t xml:space="preserve"> nh</w:t>
      </w:r>
      <w:r w:rsidRPr="00B66863">
        <w:t>ận</w:t>
      </w:r>
      <w:r>
        <w:t xml:space="preserve"> </w:t>
      </w:r>
      <w:r w:rsidR="006A360A" w:rsidRPr="006A360A">
        <w:t>đi</w:t>
      </w:r>
      <w:r w:rsidR="006A360A">
        <w:t xml:space="preserve"> kh</w:t>
      </w:r>
      <w:r w:rsidR="006A360A" w:rsidRPr="006A360A">
        <w:t>ám</w:t>
      </w:r>
    </w:p>
    <w:p w:rsidR="00A65EB7" w:rsidRPr="004563FE" w:rsidRDefault="00BB0637" w:rsidP="00BB0637">
      <w:pPr>
        <w:pStyle w:val="Heading2"/>
      </w:pPr>
      <w:bookmarkStart w:id="13" w:name="_Toc398987986"/>
      <w:r>
        <w:t>Phạm vi đề tài</w:t>
      </w:r>
      <w:bookmarkEnd w:id="13"/>
    </w:p>
    <w:p w:rsidR="00A65EB7" w:rsidRPr="004563FE" w:rsidRDefault="002A46DF" w:rsidP="00F20A64">
      <w:r w:rsidRPr="002A46DF">
        <w:t>Đề</w:t>
      </w:r>
      <w:r>
        <w:t xml:space="preserve"> t</w:t>
      </w:r>
      <w:r w:rsidRPr="002A46DF">
        <w:t>à</w:t>
      </w:r>
      <w:r>
        <w:t xml:space="preserve">i </w:t>
      </w:r>
      <w:r w:rsidRPr="002A46DF">
        <w:t>được</w:t>
      </w:r>
      <w:r>
        <w:t xml:space="preserve"> th</w:t>
      </w:r>
      <w:r w:rsidRPr="002A46DF">
        <w:t>ực</w:t>
      </w:r>
      <w:r>
        <w:t xml:space="preserve"> hi</w:t>
      </w:r>
      <w:r w:rsidRPr="002A46DF">
        <w:t>ện</w:t>
      </w:r>
      <w:r>
        <w:t xml:space="preserve"> </w:t>
      </w:r>
      <w:r w:rsidRPr="002A46DF">
        <w:t>ở</w:t>
      </w:r>
      <w:r>
        <w:t xml:space="preserve"> b</w:t>
      </w:r>
      <w:r w:rsidRPr="002A46DF">
        <w:t>ệnh</w:t>
      </w:r>
      <w:r>
        <w:t xml:space="preserve"> vi </w:t>
      </w:r>
    </w:p>
    <w:p w:rsidR="001D0D77" w:rsidRPr="005A721B" w:rsidRDefault="008D201A" w:rsidP="005A721B">
      <w:pPr>
        <w:pStyle w:val="Heading2"/>
      </w:pPr>
      <w:bookmarkStart w:id="14" w:name="_Toc398987987"/>
      <w:r>
        <w:t>Mô tả y</w:t>
      </w:r>
      <w:r w:rsidR="00BB0637">
        <w:t>êu cầu chức năng</w:t>
      </w:r>
      <w:bookmarkEnd w:id="14"/>
    </w:p>
    <w:p w:rsidR="005A721B" w:rsidRDefault="005A721B" w:rsidP="005A721B">
      <w:r>
        <w:t>M</w:t>
      </w:r>
      <w:r w:rsidRPr="007A1115">
        <w:t>ột</w:t>
      </w:r>
      <w:r>
        <w:t xml:space="preserve"> b</w:t>
      </w:r>
      <w:r w:rsidRPr="007A1115">
        <w:t>ệnh</w:t>
      </w:r>
      <w:r>
        <w:t xml:space="preserve"> vi</w:t>
      </w:r>
      <w:r w:rsidRPr="007A1115">
        <w:t>ện</w:t>
      </w:r>
      <w:r>
        <w:t xml:space="preserve"> mu</w:t>
      </w:r>
      <w:r w:rsidRPr="007A1115">
        <w:t>ốn</w:t>
      </w:r>
      <w:r>
        <w:t xml:space="preserve"> qu</w:t>
      </w:r>
      <w:r w:rsidRPr="007A1115">
        <w:t>ản</w:t>
      </w:r>
      <w:r>
        <w:t xml:space="preserve"> l</w:t>
      </w:r>
      <w:r w:rsidRPr="007A1115">
        <w:t>ý</w:t>
      </w:r>
      <w:r>
        <w:t xml:space="preserve"> th</w:t>
      </w:r>
      <w:r w:rsidRPr="007A1115">
        <w:t>ông</w:t>
      </w:r>
      <w:r>
        <w:t xml:space="preserve"> tin c</w:t>
      </w:r>
      <w:r w:rsidRPr="007A1115">
        <w:t>ủa</w:t>
      </w:r>
      <w:r>
        <w:t xml:space="preserve"> b</w:t>
      </w:r>
      <w:r w:rsidRPr="007A1115">
        <w:t>ệnh</w:t>
      </w:r>
      <w:r>
        <w:t xml:space="preserve"> nh</w:t>
      </w:r>
      <w:r w:rsidRPr="007A1115">
        <w:t>ân</w:t>
      </w:r>
      <w:r>
        <w:t xml:space="preserve"> g</w:t>
      </w:r>
      <w:r w:rsidRPr="007A1115">
        <w:t>ồm</w:t>
      </w:r>
      <w:r>
        <w:t xml:space="preserve"> b</w:t>
      </w:r>
      <w:r w:rsidRPr="007A1115">
        <w:t>ệnh</w:t>
      </w:r>
      <w:r>
        <w:t xml:space="preserve"> </w:t>
      </w:r>
      <w:r w:rsidRPr="007A1115">
        <w:t>án</w:t>
      </w:r>
      <w:r>
        <w:t xml:space="preserve"> v</w:t>
      </w:r>
      <w:r w:rsidRPr="007A1115">
        <w:t>à</w:t>
      </w:r>
      <w:r>
        <w:t xml:space="preserve"> </w:t>
      </w:r>
      <w:r w:rsidRPr="007A1115">
        <w:t>đơn</w:t>
      </w:r>
      <w:r>
        <w:t xml:space="preserve"> thu</w:t>
      </w:r>
      <w:r w:rsidRPr="007A1115">
        <w:t>ốc</w:t>
      </w:r>
      <w:r>
        <w:t xml:space="preserve"> </w:t>
      </w:r>
      <w:r w:rsidRPr="007A1115">
        <w:t>đã</w:t>
      </w:r>
      <w:r>
        <w:t xml:space="preserve"> k</w:t>
      </w:r>
      <w:r w:rsidRPr="007A1115">
        <w:t>ê</w:t>
      </w:r>
      <w:r>
        <w:t xml:space="preserve"> toa cho b</w:t>
      </w:r>
      <w:r w:rsidRPr="007A1115">
        <w:t>ệnh</w:t>
      </w:r>
      <w:r>
        <w:t xml:space="preserve"> nh</w:t>
      </w:r>
      <w:r w:rsidRPr="007A1115">
        <w:t>ân</w:t>
      </w:r>
      <w:r>
        <w:t>.</w:t>
      </w:r>
    </w:p>
    <w:p w:rsidR="005A721B" w:rsidRDefault="005A721B" w:rsidP="005A721B">
      <w:r>
        <w:t>Qu</w:t>
      </w:r>
      <w:r w:rsidRPr="007A1115">
        <w:t>á</w:t>
      </w:r>
      <w:r>
        <w:t xml:space="preserve"> tr</w:t>
      </w:r>
      <w:r w:rsidRPr="007A1115">
        <w:t>ình</w:t>
      </w:r>
      <w:r>
        <w:t xml:space="preserve"> </w:t>
      </w:r>
      <w:r w:rsidRPr="007A1115">
        <w:t>đưa</w:t>
      </w:r>
      <w:r>
        <w:t xml:space="preserve"> th</w:t>
      </w:r>
      <w:r w:rsidRPr="007A1115">
        <w:t>ông</w:t>
      </w:r>
      <w:r>
        <w:t xml:space="preserve"> tin b</w:t>
      </w:r>
      <w:r w:rsidRPr="007A1115">
        <w:t>ênh</w:t>
      </w:r>
      <w:r>
        <w:t xml:space="preserve"> nh</w:t>
      </w:r>
      <w:r w:rsidRPr="007A1115">
        <w:t>ân</w:t>
      </w:r>
      <w:r>
        <w:t xml:space="preserve"> </w:t>
      </w:r>
      <w:r w:rsidRPr="007A1115">
        <w:t>được</w:t>
      </w:r>
      <w:r>
        <w:t xml:space="preserve"> m</w:t>
      </w:r>
      <w:r w:rsidRPr="007A1115">
        <w:t>ô</w:t>
      </w:r>
      <w:r>
        <w:t xml:space="preserve"> t</w:t>
      </w:r>
      <w:r w:rsidRPr="007A1115">
        <w:t>ả</w:t>
      </w:r>
      <w:r>
        <w:t xml:space="preserve"> nh</w:t>
      </w:r>
      <w:r w:rsidRPr="007A1115">
        <w:t>ư</w:t>
      </w:r>
      <w:r>
        <w:t xml:space="preserve"> </w:t>
      </w:r>
      <w:proofErr w:type="gramStart"/>
      <w:r>
        <w:t>sau :</w:t>
      </w:r>
      <w:proofErr w:type="gramEnd"/>
    </w:p>
    <w:p w:rsidR="005A721B" w:rsidRDefault="005A721B" w:rsidP="005A721B">
      <w:r>
        <w:tab/>
        <w:t>Khi m</w:t>
      </w:r>
      <w:r w:rsidRPr="007A1115">
        <w:t>ột</w:t>
      </w:r>
      <w:r>
        <w:t xml:space="preserve"> ng</w:t>
      </w:r>
      <w:r w:rsidRPr="007A1115">
        <w:t>ười</w:t>
      </w:r>
      <w:r>
        <w:t xml:space="preserve"> v</w:t>
      </w:r>
      <w:r w:rsidRPr="007A1115">
        <w:t>ào</w:t>
      </w:r>
      <w:r>
        <w:t xml:space="preserve"> b</w:t>
      </w:r>
      <w:r w:rsidRPr="007A1115">
        <w:t>ệnh</w:t>
      </w:r>
      <w:r>
        <w:t xml:space="preserve"> vi</w:t>
      </w:r>
      <w:r w:rsidRPr="007A1115">
        <w:t>ện</w:t>
      </w:r>
      <w:r>
        <w:t xml:space="preserve"> th</w:t>
      </w:r>
      <w:r w:rsidRPr="007A1115">
        <w:t>ì</w:t>
      </w:r>
      <w:r>
        <w:t xml:space="preserve"> nh</w:t>
      </w:r>
      <w:r w:rsidRPr="007A1115">
        <w:t>ân</w:t>
      </w:r>
      <w:r>
        <w:t xml:space="preserve"> vi</w:t>
      </w:r>
      <w:r w:rsidRPr="007A1115">
        <w:t>ên</w:t>
      </w:r>
      <w:r>
        <w:t xml:space="preserve"> ti</w:t>
      </w:r>
      <w:r w:rsidRPr="007A1115">
        <w:t>ếp</w:t>
      </w:r>
      <w:r>
        <w:t xml:space="preserve"> t</w:t>
      </w:r>
      <w:r w:rsidRPr="007A1115">
        <w:t>ân</w:t>
      </w:r>
      <w:r>
        <w:t xml:space="preserve"> nh</w:t>
      </w:r>
      <w:r w:rsidRPr="007A1115">
        <w:t>ập</w:t>
      </w:r>
      <w:r>
        <w:t xml:space="preserve"> th</w:t>
      </w:r>
      <w:r w:rsidRPr="007A1115">
        <w:t>ông</w:t>
      </w:r>
      <w:r>
        <w:t xml:space="preserve"> tin c</w:t>
      </w:r>
      <w:r w:rsidRPr="007A1115">
        <w:t>ơ</w:t>
      </w:r>
      <w:r>
        <w:t xml:space="preserve"> b</w:t>
      </w:r>
      <w:r w:rsidRPr="007A1115">
        <w:t>ản</w:t>
      </w:r>
      <w:r>
        <w:t xml:space="preserve"> v</w:t>
      </w:r>
      <w:r w:rsidRPr="007A1115">
        <w:t>ào</w:t>
      </w:r>
      <w:r>
        <w:t xml:space="preserve"> h</w:t>
      </w:r>
      <w:r w:rsidRPr="007A1115">
        <w:t>ệ</w:t>
      </w:r>
      <w:r>
        <w:t xml:space="preserve"> </w:t>
      </w:r>
      <w:proofErr w:type="gramStart"/>
      <w:r>
        <w:t>th</w:t>
      </w:r>
      <w:r w:rsidRPr="007A1115">
        <w:t>ống</w:t>
      </w:r>
      <w:r>
        <w:t xml:space="preserve"> ,</w:t>
      </w:r>
      <w:proofErr w:type="gramEnd"/>
      <w:r>
        <w:t xml:space="preserve"> n</w:t>
      </w:r>
      <w:r w:rsidRPr="007A1115">
        <w:t>ếu</w:t>
      </w:r>
      <w:r>
        <w:t xml:space="preserve"> ng</w:t>
      </w:r>
      <w:r w:rsidRPr="007A1115">
        <w:t>ười</w:t>
      </w:r>
      <w:r>
        <w:t xml:space="preserve"> </w:t>
      </w:r>
      <w:r w:rsidRPr="007A1115">
        <w:t>đó</w:t>
      </w:r>
      <w:r>
        <w:t xml:space="preserve"> </w:t>
      </w:r>
      <w:r w:rsidRPr="007A1115">
        <w:t>đã</w:t>
      </w:r>
      <w:r>
        <w:t xml:space="preserve"> c</w:t>
      </w:r>
      <w:r w:rsidRPr="007A1115">
        <w:t>ó</w:t>
      </w:r>
      <w:r>
        <w:t xml:space="preserve"> th</w:t>
      </w:r>
      <w:r w:rsidRPr="007A1115">
        <w:t>ông</w:t>
      </w:r>
      <w:r>
        <w:t xml:space="preserve"> tin th</w:t>
      </w:r>
      <w:r w:rsidRPr="007A1115">
        <w:t>ì</w:t>
      </w:r>
      <w:r>
        <w:t xml:space="preserve"> xu</w:t>
      </w:r>
      <w:r w:rsidRPr="007A1115">
        <w:t>ất</w:t>
      </w:r>
      <w:r>
        <w:t xml:space="preserve"> ra th</w:t>
      </w:r>
      <w:r w:rsidRPr="007A1115">
        <w:t>ông</w:t>
      </w:r>
      <w:r>
        <w:t xml:space="preserve"> tin tr</w:t>
      </w:r>
      <w:r w:rsidRPr="007A1115">
        <w:t>ước</w:t>
      </w:r>
    </w:p>
    <w:p w:rsidR="005A721B" w:rsidRDefault="005A721B" w:rsidP="005A721B">
      <w:r>
        <w:tab/>
        <w:t>Nh</w:t>
      </w:r>
      <w:r w:rsidRPr="007A1115">
        <w:t>ân</w:t>
      </w:r>
      <w:r>
        <w:t xml:space="preserve"> vi</w:t>
      </w:r>
      <w:r w:rsidRPr="007A1115">
        <w:t>ên</w:t>
      </w:r>
      <w:r>
        <w:t xml:space="preserve"> ti</w:t>
      </w:r>
      <w:r w:rsidRPr="007A1115">
        <w:t>ếp</w:t>
      </w:r>
      <w:r>
        <w:t xml:space="preserve"> t</w:t>
      </w:r>
      <w:r w:rsidRPr="007A1115">
        <w:t>ân</w:t>
      </w:r>
      <w:r>
        <w:t xml:space="preserve"> d</w:t>
      </w:r>
      <w:r w:rsidRPr="00A13707">
        <w:t>ự</w:t>
      </w:r>
      <w:r w:rsidRPr="007A1115">
        <w:t>a</w:t>
      </w:r>
      <w:r>
        <w:t xml:space="preserve"> v</w:t>
      </w:r>
      <w:r w:rsidRPr="007A1115">
        <w:t>ào</w:t>
      </w:r>
      <w:r>
        <w:t xml:space="preserve"> th</w:t>
      </w:r>
      <w:r w:rsidRPr="007A1115">
        <w:t>ông</w:t>
      </w:r>
      <w:r>
        <w:t xml:space="preserve"> tin c</w:t>
      </w:r>
      <w:r w:rsidRPr="007A1115">
        <w:t>ủa</w:t>
      </w:r>
      <w:r>
        <w:t xml:space="preserve"> b</w:t>
      </w:r>
      <w:r w:rsidRPr="007A1115">
        <w:t>ệnh</w:t>
      </w:r>
      <w:r>
        <w:t xml:space="preserve"> nh</w:t>
      </w:r>
      <w:r w:rsidRPr="007A1115">
        <w:t>ân</w:t>
      </w:r>
      <w:r>
        <w:t xml:space="preserve"> cung c</w:t>
      </w:r>
      <w:r w:rsidRPr="007A1115">
        <w:t>ấp</w:t>
      </w:r>
      <w:r>
        <w:t xml:space="preserve"> s</w:t>
      </w:r>
      <w:r w:rsidRPr="007A1115">
        <w:t>ẽ</w:t>
      </w:r>
      <w:r>
        <w:t xml:space="preserve"> ch</w:t>
      </w:r>
      <w:r w:rsidRPr="007A1115">
        <w:t>ọn</w:t>
      </w:r>
      <w:r>
        <w:t xml:space="preserve"> 1 khoa v</w:t>
      </w:r>
      <w:r w:rsidRPr="007A1115">
        <w:t>à</w:t>
      </w:r>
      <w:r>
        <w:t xml:space="preserve"> chuy</w:t>
      </w:r>
      <w:r w:rsidRPr="007A1115">
        <w:t>ển</w:t>
      </w:r>
      <w:r>
        <w:t xml:space="preserve"> h</w:t>
      </w:r>
      <w:r w:rsidRPr="007A1115">
        <w:t>ồ</w:t>
      </w:r>
      <w:r>
        <w:t xml:space="preserve"> s</w:t>
      </w:r>
      <w:r w:rsidRPr="007A1115">
        <w:t>ơ</w:t>
      </w:r>
      <w:r>
        <w:t xml:space="preserve"> b</w:t>
      </w:r>
      <w:r w:rsidRPr="007A1115">
        <w:t>ênh</w:t>
      </w:r>
      <w:r>
        <w:t xml:space="preserve"> nh</w:t>
      </w:r>
      <w:r w:rsidRPr="007A1115">
        <w:t>ân</w:t>
      </w:r>
      <w:r>
        <w:t xml:space="preserve"> </w:t>
      </w:r>
      <w:r w:rsidRPr="007A1115">
        <w:t>đến</w:t>
      </w:r>
      <w:r>
        <w:t xml:space="preserve"> </w:t>
      </w:r>
      <w:r w:rsidRPr="007A1115">
        <w:t>đó</w:t>
      </w:r>
    </w:p>
    <w:p w:rsidR="005A721B" w:rsidRDefault="005A721B" w:rsidP="005A721B">
      <w:r>
        <w:tab/>
        <w:t>B</w:t>
      </w:r>
      <w:r w:rsidRPr="00A13707">
        <w:t>ác</w:t>
      </w:r>
      <w:r>
        <w:t xml:space="preserve"> s</w:t>
      </w:r>
      <w:r w:rsidRPr="00A13707">
        <w:t>ĩ</w:t>
      </w:r>
      <w:r>
        <w:t xml:space="preserve"> c</w:t>
      </w:r>
      <w:r w:rsidRPr="00A13707">
        <w:t>ủa</w:t>
      </w:r>
      <w:r>
        <w:t xml:space="preserve"> khoa sau khi nh</w:t>
      </w:r>
      <w:r w:rsidRPr="00A13707">
        <w:t>ận</w:t>
      </w:r>
      <w:r>
        <w:t xml:space="preserve"> th</w:t>
      </w:r>
      <w:r w:rsidRPr="00A13707">
        <w:t>ông</w:t>
      </w:r>
      <w:r>
        <w:t xml:space="preserve"> tin b</w:t>
      </w:r>
      <w:r w:rsidRPr="00A13707">
        <w:t>ệnh</w:t>
      </w:r>
      <w:r>
        <w:t xml:space="preserve"> nh</w:t>
      </w:r>
      <w:r w:rsidRPr="00A13707">
        <w:t>ân</w:t>
      </w:r>
      <w:r>
        <w:t xml:space="preserve"> s</w:t>
      </w:r>
      <w:r w:rsidRPr="00A13707">
        <w:t>ẽ</w:t>
      </w:r>
      <w:r>
        <w:t xml:space="preserve"> ti</w:t>
      </w:r>
      <w:r w:rsidRPr="00A13707">
        <w:t>ếp</w:t>
      </w:r>
      <w:r>
        <w:t xml:space="preserve"> t</w:t>
      </w:r>
      <w:r w:rsidRPr="00A13707">
        <w:t>ục</w:t>
      </w:r>
      <w:r>
        <w:t xml:space="preserve"> </w:t>
      </w:r>
      <w:r w:rsidRPr="00A13707">
        <w:t>điền</w:t>
      </w:r>
      <w:r>
        <w:t xml:space="preserve"> th</w:t>
      </w:r>
      <w:r w:rsidRPr="00A13707">
        <w:t>ông</w:t>
      </w:r>
      <w:r>
        <w:t xml:space="preserve"> tin b</w:t>
      </w:r>
      <w:r w:rsidRPr="00A13707">
        <w:t>ệnh</w:t>
      </w:r>
      <w:r>
        <w:t xml:space="preserve"> nh</w:t>
      </w:r>
      <w:r w:rsidRPr="00A13707">
        <w:t>ân</w:t>
      </w:r>
      <w:r>
        <w:t xml:space="preserve"> sau khi </w:t>
      </w:r>
      <w:proofErr w:type="gramStart"/>
      <w:r>
        <w:t>kh</w:t>
      </w:r>
      <w:r w:rsidRPr="00A13707">
        <w:t>ám</w:t>
      </w:r>
      <w:r>
        <w:t xml:space="preserve"> ,</w:t>
      </w:r>
      <w:proofErr w:type="gramEnd"/>
      <w:r>
        <w:t xml:space="preserve"> khi b</w:t>
      </w:r>
      <w:r w:rsidRPr="0045646A">
        <w:t>ác</w:t>
      </w:r>
      <w:r>
        <w:t xml:space="preserve"> s</w:t>
      </w:r>
      <w:r w:rsidRPr="0045646A">
        <w:t>ĩ</w:t>
      </w:r>
      <w:r>
        <w:t xml:space="preserve"> </w:t>
      </w:r>
      <w:r w:rsidRPr="0045646A">
        <w:t>đánh</w:t>
      </w:r>
      <w:r>
        <w:t xml:space="preserve"> d</w:t>
      </w:r>
      <w:r w:rsidRPr="0045646A">
        <w:t>ấu</w:t>
      </w:r>
      <w:r>
        <w:t xml:space="preserve"> l</w:t>
      </w:r>
      <w:r w:rsidRPr="006F395D">
        <w:t>à</w:t>
      </w:r>
      <w:r>
        <w:t xml:space="preserve"> b</w:t>
      </w:r>
      <w:r w:rsidRPr="006F395D">
        <w:t>ệnh</w:t>
      </w:r>
      <w:r>
        <w:t xml:space="preserve"> nh</w:t>
      </w:r>
      <w:r w:rsidRPr="006F395D">
        <w:t>ận</w:t>
      </w:r>
      <w:r>
        <w:t xml:space="preserve"> kh</w:t>
      </w:r>
      <w:r w:rsidRPr="006F395D">
        <w:t>ám</w:t>
      </w:r>
      <w:r>
        <w:t xml:space="preserve"> xong, th</w:t>
      </w:r>
      <w:r w:rsidRPr="006F395D">
        <w:t>ông</w:t>
      </w:r>
      <w:r>
        <w:t xml:space="preserve"> tin s</w:t>
      </w:r>
      <w:r w:rsidRPr="006F395D">
        <w:t>ẽ</w:t>
      </w:r>
      <w:r>
        <w:t xml:space="preserve"> </w:t>
      </w:r>
      <w:r w:rsidRPr="006F395D">
        <w:t>được</w:t>
      </w:r>
      <w:r>
        <w:t xml:space="preserve"> chuy</w:t>
      </w:r>
      <w:r w:rsidRPr="006F395D">
        <w:t>ển</w:t>
      </w:r>
      <w:r>
        <w:t xml:space="preserve"> ti</w:t>
      </w:r>
      <w:r w:rsidRPr="006F395D">
        <w:t>ếp</w:t>
      </w:r>
      <w:r>
        <w:t xml:space="preserve"> </w:t>
      </w:r>
      <w:r w:rsidRPr="006F395D">
        <w:t>đến</w:t>
      </w:r>
      <w:r>
        <w:t xml:space="preserve"> y t</w:t>
      </w:r>
      <w:r w:rsidRPr="006F395D">
        <w:t>á</w:t>
      </w:r>
    </w:p>
    <w:p w:rsidR="005A721B" w:rsidRDefault="005A721B" w:rsidP="005A721B">
      <w:r>
        <w:tab/>
        <w:t>B</w:t>
      </w:r>
      <w:r w:rsidRPr="00A13707">
        <w:t>ác</w:t>
      </w:r>
      <w:r>
        <w:t xml:space="preserve"> s</w:t>
      </w:r>
      <w:r w:rsidRPr="00A13707">
        <w:t>ĩ</w:t>
      </w:r>
      <w:r>
        <w:t xml:space="preserve"> c</w:t>
      </w:r>
      <w:r w:rsidRPr="00A13707">
        <w:t>ó</w:t>
      </w:r>
      <w:r>
        <w:t xml:space="preserve"> th</w:t>
      </w:r>
      <w:r w:rsidRPr="00A13707">
        <w:t>ể</w:t>
      </w:r>
      <w:r>
        <w:t xml:space="preserve"> chuy</w:t>
      </w:r>
      <w:r w:rsidRPr="00A13707">
        <w:t>ển</w:t>
      </w:r>
      <w:r>
        <w:t xml:space="preserve"> th</w:t>
      </w:r>
      <w:r w:rsidRPr="00A13707">
        <w:t>ông</w:t>
      </w:r>
      <w:r>
        <w:t xml:space="preserve"> tin </w:t>
      </w:r>
      <w:r w:rsidRPr="00A13707">
        <w:t>đến</w:t>
      </w:r>
      <w:r>
        <w:t xml:space="preserve"> 1 ho</w:t>
      </w:r>
      <w:r w:rsidRPr="00A13707">
        <w:t>ặc</w:t>
      </w:r>
      <w:r>
        <w:t xml:space="preserve"> nhi</w:t>
      </w:r>
      <w:r w:rsidRPr="00A13707">
        <w:t>ều</w:t>
      </w:r>
      <w:r>
        <w:t xml:space="preserve"> khoa kh</w:t>
      </w:r>
      <w:r w:rsidRPr="00A13707">
        <w:t>ác</w:t>
      </w:r>
      <w:r>
        <w:t xml:space="preserve"> </w:t>
      </w:r>
      <w:r w:rsidRPr="00A13707">
        <w:t>để</w:t>
      </w:r>
      <w:r>
        <w:t xml:space="preserve"> l</w:t>
      </w:r>
      <w:r w:rsidRPr="00A13707">
        <w:t>ấy</w:t>
      </w:r>
      <w:r>
        <w:t xml:space="preserve"> th</w:t>
      </w:r>
      <w:r w:rsidRPr="00A13707">
        <w:t>ê</w:t>
      </w:r>
      <w:r>
        <w:t>m k</w:t>
      </w:r>
      <w:r w:rsidRPr="00A13707">
        <w:t>ết</w:t>
      </w:r>
      <w:r>
        <w:t xml:space="preserve"> qu</w:t>
      </w:r>
      <w:r w:rsidRPr="00A13707">
        <w:t>ả</w:t>
      </w:r>
      <w:r>
        <w:t xml:space="preserve"> x</w:t>
      </w:r>
      <w:r w:rsidRPr="00A13707">
        <w:t>ét</w:t>
      </w:r>
      <w:r>
        <w:t xml:space="preserve"> nghi</w:t>
      </w:r>
      <w:r w:rsidRPr="00A13707">
        <w:t>ệm</w:t>
      </w:r>
      <w:r>
        <w:t>.</w:t>
      </w:r>
    </w:p>
    <w:p w:rsidR="005A721B" w:rsidRDefault="005A721B" w:rsidP="005A721B">
      <w:r>
        <w:tab/>
      </w:r>
      <w:r w:rsidRPr="00A13707">
        <w:t>Ý</w:t>
      </w:r>
      <w:r>
        <w:t xml:space="preserve"> t</w:t>
      </w:r>
      <w:r w:rsidRPr="00A13707">
        <w:t>á</w:t>
      </w:r>
      <w:r>
        <w:t xml:space="preserve"> sau khi c</w:t>
      </w:r>
      <w:r w:rsidRPr="00A13707">
        <w:t>ó</w:t>
      </w:r>
      <w:r>
        <w:t xml:space="preserve"> </w:t>
      </w:r>
      <w:r w:rsidRPr="00A13707">
        <w:t>đơn</w:t>
      </w:r>
      <w:r>
        <w:t xml:space="preserve"> thu</w:t>
      </w:r>
      <w:r w:rsidRPr="00A13707">
        <w:t>ốc</w:t>
      </w:r>
      <w:r>
        <w:t xml:space="preserve"> c</w:t>
      </w:r>
      <w:r w:rsidRPr="00A13707">
        <w:t>ủa</w:t>
      </w:r>
      <w:r>
        <w:t xml:space="preserve"> b</w:t>
      </w:r>
      <w:r w:rsidRPr="00A13707">
        <w:t>ác</w:t>
      </w:r>
      <w:r>
        <w:t xml:space="preserve"> s</w:t>
      </w:r>
      <w:r w:rsidRPr="00A13707">
        <w:t>ĩ</w:t>
      </w:r>
      <w:r>
        <w:t xml:space="preserve"> s</w:t>
      </w:r>
      <w:r w:rsidRPr="00A13707">
        <w:t>ẽ</w:t>
      </w:r>
      <w:r>
        <w:t xml:space="preserve"> nh</w:t>
      </w:r>
      <w:r w:rsidRPr="00A13707">
        <w:t>ập</w:t>
      </w:r>
      <w:r>
        <w:t xml:space="preserve"> Toa thu</w:t>
      </w:r>
      <w:r w:rsidRPr="00A13707">
        <w:t>ốc</w:t>
      </w:r>
      <w:r>
        <w:t xml:space="preserve"> v</w:t>
      </w:r>
      <w:r w:rsidRPr="00A13707">
        <w:t>ào</w:t>
      </w:r>
      <w:r>
        <w:t xml:space="preserve"> h</w:t>
      </w:r>
      <w:r w:rsidRPr="00A13707">
        <w:t>ệ</w:t>
      </w:r>
      <w:r>
        <w:t xml:space="preserve"> th</w:t>
      </w:r>
      <w:r w:rsidRPr="00A13707">
        <w:t>ống</w:t>
      </w:r>
      <w:r>
        <w:t>.</w:t>
      </w:r>
    </w:p>
    <w:p w:rsidR="005A721B" w:rsidRDefault="005A721B" w:rsidP="00E43225">
      <w:pPr>
        <w:ind w:firstLine="0"/>
        <w:jc w:val="left"/>
        <w:rPr>
          <w:szCs w:val="28"/>
        </w:rPr>
        <w:sectPr w:rsidR="005A721B" w:rsidSect="009165B5">
          <w:pgSz w:w="11907" w:h="16840" w:code="9"/>
          <w:pgMar w:top="1701" w:right="1134" w:bottom="1701" w:left="1985" w:header="709" w:footer="709" w:gutter="0"/>
          <w:cols w:space="708"/>
          <w:docGrid w:linePitch="360"/>
        </w:sectPr>
      </w:pPr>
    </w:p>
    <w:p w:rsidR="003510E3" w:rsidRDefault="008D201A" w:rsidP="00597ACF">
      <w:pPr>
        <w:pStyle w:val="Heading1"/>
      </w:pPr>
      <w:bookmarkStart w:id="15" w:name="_Toc398987988"/>
      <w:bookmarkEnd w:id="2"/>
      <w:r>
        <w:lastRenderedPageBreak/>
        <w:t>: CƠ SỞ LÝ THUYẾT</w:t>
      </w:r>
      <w:bookmarkEnd w:id="15"/>
    </w:p>
    <w:p w:rsidR="00B75129" w:rsidRDefault="004E3C21" w:rsidP="00B75129">
      <w:r w:rsidRPr="00A75E05">
        <w:rPr>
          <w:b/>
          <w:color w:val="FF0000"/>
          <w:highlight w:val="yellow"/>
        </w:rPr>
        <w:t>Lưu ý</w:t>
      </w:r>
      <w:r w:rsidRPr="00A75E05">
        <w:rPr>
          <w:b/>
          <w:color w:val="FF0000"/>
        </w:rPr>
        <w:t>:</w:t>
      </w:r>
      <w:r>
        <w:t xml:space="preserve"> </w:t>
      </w:r>
      <w:r w:rsidR="00B75129">
        <w:t xml:space="preserve">Chương này trình bày các lý thuyết mà sinh viên đã </w:t>
      </w:r>
      <w:r w:rsidR="001E4630">
        <w:t>tìm hiểu, nghiên cứu và</w:t>
      </w:r>
      <w:r w:rsidR="00B75129">
        <w:t xml:space="preserve"> ứng dụng trong đề tài. </w:t>
      </w:r>
    </w:p>
    <w:p w:rsidR="00B75129" w:rsidRPr="00B75129" w:rsidRDefault="00B75129" w:rsidP="00B75129">
      <w:r>
        <w:t>File mẫu này trình bày các cách định dạng trong tài liệu báo cáo, hướng dẫn cách cập nhật nội dung trong bài báo cáo</w:t>
      </w:r>
      <w:r w:rsidR="00A75E05">
        <w:t xml:space="preserve"> theo cách soạn thảo văn bản WORD.</w:t>
      </w:r>
    </w:p>
    <w:p w:rsidR="003510E3" w:rsidRDefault="00213E4E" w:rsidP="00A16910">
      <w:pPr>
        <w:pStyle w:val="Heading2"/>
      </w:pPr>
      <w:bookmarkStart w:id="16" w:name="_Toc398987989"/>
      <w:r>
        <w:t>Hướng dẫn sử dụng mẫu đồ án tốt nghiệp</w:t>
      </w:r>
      <w:r w:rsidR="00832E9E">
        <w:t xml:space="preserve"> (</w:t>
      </w:r>
      <w:bookmarkStart w:id="17" w:name="_Toc169424240"/>
      <w:r w:rsidR="00832E9E">
        <w:t>Tiêu đề mục</w:t>
      </w:r>
      <w:bookmarkEnd w:id="17"/>
      <w:r w:rsidR="00832E9E">
        <w:t xml:space="preserve"> – Style Heading 2)</w:t>
      </w:r>
      <w:bookmarkEnd w:id="16"/>
    </w:p>
    <w:p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rsidR="00796B5B" w:rsidRDefault="00796B5B" w:rsidP="00E36664">
      <w:r w:rsidRPr="004C1D6A">
        <w:rPr>
          <w:highlight w:val="yellow"/>
        </w:rP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66625C">
        <w:t xml:space="preserve">Hình </w:t>
      </w:r>
      <w:r w:rsidR="00991BC2">
        <w:rPr>
          <w:noProof/>
        </w:rPr>
        <w:t>2</w:t>
      </w:r>
      <w:r w:rsidR="0066625C">
        <w:noBreakHyphen/>
      </w:r>
      <w:r w:rsidR="0066625C">
        <w:rPr>
          <w:noProof/>
        </w:rPr>
        <w:t>1</w:t>
      </w:r>
      <w:r w:rsidR="00791320">
        <w:fldChar w:fldCharType="end"/>
      </w:r>
      <w:r w:rsidR="00E16E41">
        <w:t>.</w:t>
      </w:r>
      <w:r w:rsidR="00E37D4D">
        <w:t xml:space="preserve"> </w:t>
      </w:r>
    </w:p>
    <w:p w:rsidR="00B11C20" w:rsidRDefault="00B11C20" w:rsidP="00F60826">
      <w:pPr>
        <w:ind w:firstLine="0"/>
      </w:pPr>
    </w:p>
    <w:p w:rsidR="00F658C7" w:rsidRDefault="007C28B3" w:rsidP="00F658C7">
      <w:pPr>
        <w:ind w:firstLine="0"/>
        <w:jc w:val="center"/>
      </w:pPr>
      <w:r>
        <w:object w:dxaOrig="7261"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8pt;height:158.95pt" o:ole="">
            <v:imagedata r:id="rId14" o:title=""/>
          </v:shape>
          <o:OLEObject Type="Embed" ProgID="PBrush" ShapeID="_x0000_i1025" DrawAspect="Content" ObjectID="_1577901464" r:id="rId15"/>
        </w:object>
      </w:r>
    </w:p>
    <w:p w:rsidR="00991BC2" w:rsidRDefault="00760E25" w:rsidP="00991BC2">
      <w:pPr>
        <w:keepNext/>
        <w:ind w:firstLine="0"/>
        <w:jc w:val="center"/>
      </w:pPr>
      <w:r>
        <w:object w:dxaOrig="4186" w:dyaOrig="2175">
          <v:shape id="_x0000_i1026" type="#_x0000_t75" style="width:209.45pt;height:109.4pt" o:ole="">
            <v:imagedata r:id="rId16" o:title=""/>
          </v:shape>
          <o:OLEObject Type="Embed" ProgID="PBrush" ShapeID="_x0000_i1026" DrawAspect="Content" ObjectID="_1577901465" r:id="rId17"/>
        </w:object>
      </w:r>
    </w:p>
    <w:p w:rsidR="00B3755E" w:rsidRDefault="00991BC2" w:rsidP="00991BC2">
      <w:pPr>
        <w:pStyle w:val="Caption"/>
      </w:pPr>
      <w:r>
        <w:t xml:space="preserve">Hình  </w:t>
      </w:r>
      <w:r w:rsidR="00A30B54">
        <w:fldChar w:fldCharType="begin"/>
      </w:r>
      <w:r w:rsidR="00A30B54">
        <w:instrText xml:space="preserve"> STYLEREF 1 \s </w:instrText>
      </w:r>
      <w:r w:rsidR="00A30B54">
        <w:fldChar w:fldCharType="separate"/>
      </w:r>
      <w:r w:rsidR="005A01C8">
        <w:rPr>
          <w:noProof/>
        </w:rPr>
        <w:t>2</w:t>
      </w:r>
      <w:r w:rsidR="00A30B54">
        <w:rPr>
          <w:noProof/>
        </w:rPr>
        <w:fldChar w:fldCharType="end"/>
      </w:r>
      <w:r w:rsidR="005A01C8">
        <w:noBreakHyphen/>
      </w:r>
      <w:r w:rsidR="00A30B54">
        <w:fldChar w:fldCharType="begin"/>
      </w:r>
      <w:r w:rsidR="00A30B54">
        <w:instrText xml:space="preserve"> SEQ Hình_ \* ARABIC \s 1 </w:instrText>
      </w:r>
      <w:r w:rsidR="00A30B54">
        <w:fldChar w:fldCharType="separate"/>
      </w:r>
      <w:r w:rsidR="005A01C8">
        <w:rPr>
          <w:noProof/>
        </w:rPr>
        <w:t>1</w:t>
      </w:r>
      <w:r w:rsidR="00A30B54">
        <w:rPr>
          <w:noProof/>
        </w:rPr>
        <w:fldChar w:fldCharType="end"/>
      </w:r>
      <w:r w:rsidRPr="00991BC2">
        <w:t xml:space="preserve"> </w:t>
      </w:r>
      <w:r>
        <w:t>Thao tác cập nhật mục lục</w:t>
      </w:r>
    </w:p>
    <w:p w:rsidR="00F658C7" w:rsidRDefault="00F658C7" w:rsidP="00B3755E">
      <w:pPr>
        <w:pStyle w:val="Caption"/>
      </w:pPr>
    </w:p>
    <w:p w:rsidR="00674E7A" w:rsidRDefault="00674E7A" w:rsidP="00674E7A">
      <w:r w:rsidRPr="00DA6B44">
        <w:rPr>
          <w:highlight w:val="yellow"/>
        </w:rPr>
        <w:t>Phần Header</w:t>
      </w:r>
      <w:r w:rsidR="00DA6B44">
        <w:rPr>
          <w:highlight w:val="yellow"/>
        </w:rPr>
        <w:t xml:space="preserve">: </w:t>
      </w:r>
      <w:r w:rsidR="00DA6B44">
        <w:t>thay đổi chuyên ngành cho phù hợp</w:t>
      </w:r>
    </w:p>
    <w:p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rsidR="005C29A7" w:rsidRDefault="005C29A7" w:rsidP="00674E7A">
      <w:r w:rsidRPr="00DA6B44">
        <w:rPr>
          <w:highlight w:val="yellow"/>
        </w:rPr>
        <w:t>MỞ ĐẦU</w:t>
      </w:r>
      <w:r>
        <w:t xml:space="preserve"> – Phần này bắt buộc phải có, các tiêu đề mục giữ nguyên, nội dung viết theo hướng dẫn</w:t>
      </w:r>
    </w:p>
    <w:p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đi bằng cách đưa con trỏ đến đầu chữ Mục lục và nhấn Backspace. Nếu sử </w:t>
      </w:r>
      <w:r>
        <w:lastRenderedPageBreak/>
        <w:t>dụng style Heading 1 cho tiêu đề Chương thì gõ nội dung của tiêu đề chương VD “</w:t>
      </w:r>
      <w:r w:rsidR="006354F5" w:rsidRPr="002254C6">
        <w:t>GIỚI THIỆU</w:t>
      </w:r>
      <w:r>
        <w:t>” sau đó chọn style Heading 1. Lúc này đoạn văn sẽ thành</w:t>
      </w:r>
    </w:p>
    <w:p w:rsidR="002254C6" w:rsidRDefault="00796B5B" w:rsidP="00E36664">
      <w:r>
        <w:t xml:space="preserve"> “</w:t>
      </w:r>
      <w:r w:rsidR="006354F5">
        <w:t>CHƯƠNG 1</w:t>
      </w:r>
      <w:r w:rsidR="004C1D6A">
        <w:t xml:space="preserve"> </w:t>
      </w:r>
      <w:r w:rsidRPr="002254C6">
        <w:t>GIỚI THIỆU</w:t>
      </w:r>
      <w:r>
        <w:t>”</w:t>
      </w:r>
      <w:r w:rsidR="002254C6">
        <w:t xml:space="preserve"> </w:t>
      </w:r>
    </w:p>
    <w:p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rsidR="00796B5B" w:rsidRDefault="00796B5B" w:rsidP="00E36664">
      <w:r>
        <w:t>Đối với nhãn của bảng biểu, hình vẽ và công thức nên tạo như sau:</w:t>
      </w:r>
    </w:p>
    <w:p w:rsidR="00832E9E" w:rsidRDefault="00832E9E" w:rsidP="00832E9E">
      <w:pPr>
        <w:pStyle w:val="Heading3"/>
      </w:pPr>
      <w:bookmarkStart w:id="18" w:name="_Toc398987990"/>
      <w:r>
        <w:t>Cách chèn nhãn cho bảng biểu</w:t>
      </w:r>
      <w:r w:rsidR="008C2D3B">
        <w:t xml:space="preserve"> và hình vẽ</w:t>
      </w:r>
      <w:bookmarkEnd w:id="18"/>
    </w:p>
    <w:p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66625C">
        <w:t xml:space="preserve">Bảng </w:t>
      </w:r>
      <w:r w:rsidR="00844B3E">
        <w:rPr>
          <w:noProof/>
        </w:rPr>
        <w:t>2</w:t>
      </w:r>
      <w:r w:rsidR="0066625C">
        <w:noBreakHyphen/>
      </w:r>
      <w:r w:rsidR="0066625C">
        <w:rPr>
          <w:noProof/>
        </w:rPr>
        <w:t>1</w:t>
      </w:r>
      <w:r w:rsidR="00791320">
        <w:fldChar w:fldCharType="end"/>
      </w:r>
      <w:r>
        <w:t xml:space="preserve">: Chọn bảng cần gán nhãn, </w:t>
      </w:r>
      <w:proofErr w:type="gramStart"/>
      <w:r>
        <w:t>Click</w:t>
      </w:r>
      <w:proofErr w:type="gramEnd"/>
      <w:r>
        <w:t xml:space="preserve"> chuột phải chọn Insert Caption và chọn mẫu của nhãn (nếu chưa có thì tạo mới và thiết lập kiểu hiển thị và kiểu đánh số)</w:t>
      </w:r>
    </w:p>
    <w:p w:rsidR="00CB3A4E" w:rsidRDefault="00C06CF1" w:rsidP="00CB3A4E">
      <w:pPr>
        <w:keepNext/>
        <w:ind w:firstLine="0"/>
        <w:jc w:val="center"/>
      </w:pPr>
      <w:r>
        <w:object w:dxaOrig="8834" w:dyaOrig="6884">
          <v:shape id="_x0000_i1027" type="#_x0000_t75" style="width:410.5pt;height:319.8pt" o:ole="">
            <v:imagedata r:id="rId18" o:title=""/>
          </v:shape>
          <o:OLEObject Type="Embed" ProgID="PBrush" ShapeID="_x0000_i1027" DrawAspect="Content" ObjectID="_1577901466" r:id="rId19"/>
        </w:object>
      </w:r>
    </w:p>
    <w:p w:rsidR="00C06CF1" w:rsidRDefault="00CB3A4E" w:rsidP="00CB3A4E">
      <w:pPr>
        <w:pStyle w:val="Caption"/>
      </w:pPr>
      <w:r>
        <w:t xml:space="preserve">Hình  </w:t>
      </w:r>
      <w:r w:rsidR="00A30B54">
        <w:fldChar w:fldCharType="begin"/>
      </w:r>
      <w:r w:rsidR="00A30B54">
        <w:instrText xml:space="preserve"> STYLEREF 1 \s </w:instrText>
      </w:r>
      <w:r w:rsidR="00A30B54">
        <w:fldChar w:fldCharType="separate"/>
      </w:r>
      <w:r w:rsidR="005A01C8">
        <w:rPr>
          <w:noProof/>
        </w:rPr>
        <w:t>2</w:t>
      </w:r>
      <w:r w:rsidR="00A30B54">
        <w:rPr>
          <w:noProof/>
        </w:rPr>
        <w:fldChar w:fldCharType="end"/>
      </w:r>
      <w:r w:rsidR="005A01C8">
        <w:noBreakHyphen/>
      </w:r>
      <w:r w:rsidR="00A30B54">
        <w:fldChar w:fldCharType="begin"/>
      </w:r>
      <w:r w:rsidR="00A30B54">
        <w:instrText xml:space="preserve"> SEQ Hình_ \* ARABIC \s 1 </w:instrText>
      </w:r>
      <w:r w:rsidR="00A30B54">
        <w:fldChar w:fldCharType="separate"/>
      </w:r>
      <w:r w:rsidR="005A01C8">
        <w:rPr>
          <w:noProof/>
        </w:rPr>
        <w:t>2</w:t>
      </w:r>
      <w:r w:rsidR="00A30B54">
        <w:rPr>
          <w:noProof/>
        </w:rPr>
        <w:fldChar w:fldCharType="end"/>
      </w:r>
      <w:r>
        <w:t xml:space="preserve"> Cách chèn nhãn cho hình</w:t>
      </w:r>
    </w:p>
    <w:p w:rsidR="00CB3A4E" w:rsidRDefault="00CB3A4E" w:rsidP="009E7E43"/>
    <w:p w:rsidR="00526DC0" w:rsidRPr="00526DC0" w:rsidRDefault="00526DC0" w:rsidP="009E7E43">
      <w:r w:rsidRPr="00526DC0">
        <w:t xml:space="preserve">Nếu </w:t>
      </w:r>
      <w:r w:rsidR="009E7E43">
        <w:t>chưa có nhãn Bảng thì thì chọn New Label rồi làm nhưn hình dưới đây</w:t>
      </w:r>
    </w:p>
    <w:p w:rsidR="00CB3A4E" w:rsidRDefault="009E7E43" w:rsidP="00CB3A4E">
      <w:pPr>
        <w:keepNext/>
        <w:ind w:firstLine="0"/>
        <w:jc w:val="center"/>
      </w:pPr>
      <w:r>
        <w:object w:dxaOrig="4619" w:dyaOrig="3661">
          <v:shape id="_x0000_i1028" type="#_x0000_t75" style="width:230.95pt;height:183.25pt" o:ole="">
            <v:imagedata r:id="rId20" o:title=""/>
          </v:shape>
          <o:OLEObject Type="Embed" ProgID="PBrush" ShapeID="_x0000_i1028" DrawAspect="Content" ObjectID="_1577901467" r:id="rId21"/>
        </w:object>
      </w:r>
    </w:p>
    <w:p w:rsidR="00CB3A4E" w:rsidRDefault="00CB3A4E" w:rsidP="00CB3A4E">
      <w:pPr>
        <w:pStyle w:val="Caption"/>
      </w:pPr>
      <w:r>
        <w:t xml:space="preserve">Hình  </w:t>
      </w:r>
      <w:r w:rsidR="00A30B54">
        <w:fldChar w:fldCharType="begin"/>
      </w:r>
      <w:r w:rsidR="00A30B54">
        <w:instrText xml:space="preserve"> STYLEREF 1 \s </w:instrText>
      </w:r>
      <w:r w:rsidR="00A30B54">
        <w:fldChar w:fldCharType="separate"/>
      </w:r>
      <w:r w:rsidR="005A01C8">
        <w:rPr>
          <w:noProof/>
        </w:rPr>
        <w:t>2</w:t>
      </w:r>
      <w:r w:rsidR="00A30B54">
        <w:rPr>
          <w:noProof/>
        </w:rPr>
        <w:fldChar w:fldCharType="end"/>
      </w:r>
      <w:r w:rsidR="005A01C8">
        <w:noBreakHyphen/>
      </w:r>
      <w:r w:rsidR="00A30B54">
        <w:fldChar w:fldCharType="begin"/>
      </w:r>
      <w:r w:rsidR="00A30B54">
        <w:instrText xml:space="preserve"> SEQ Hình_ \* ARABIC \s 1 </w:instrText>
      </w:r>
      <w:r w:rsidR="00A30B54">
        <w:fldChar w:fldCharType="separate"/>
      </w:r>
      <w:r w:rsidR="005A01C8">
        <w:rPr>
          <w:noProof/>
        </w:rPr>
        <w:t>3</w:t>
      </w:r>
      <w:r w:rsidR="00A30B54">
        <w:rPr>
          <w:noProof/>
        </w:rPr>
        <w:fldChar w:fldCharType="end"/>
      </w:r>
      <w:r>
        <w:t xml:space="preserve"> Cách tạo một nhãn mới</w:t>
      </w:r>
    </w:p>
    <w:p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3C7DF3">
        <w:t xml:space="preserve">Bảng </w:t>
      </w:r>
      <w:r w:rsidR="00844B3E">
        <w:rPr>
          <w:noProof/>
        </w:rPr>
        <w:t>2</w:t>
      </w:r>
      <w:r w:rsidR="003C7DF3">
        <w:noBreakHyphen/>
      </w:r>
      <w:r w:rsidR="003C7DF3">
        <w:rPr>
          <w:noProof/>
        </w:rPr>
        <w:t>1</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rsidR="005A01C8" w:rsidRDefault="00A64047" w:rsidP="005A01C8">
      <w:pPr>
        <w:keepNext/>
        <w:ind w:firstLine="0"/>
        <w:jc w:val="center"/>
      </w:pPr>
      <w:r>
        <w:object w:dxaOrig="7109" w:dyaOrig="5594">
          <v:shape id="_x0000_i1029" type="#_x0000_t75" style="width:355.3pt;height:279.6pt" o:ole="">
            <v:imagedata r:id="rId22" o:title=""/>
          </v:shape>
          <o:OLEObject Type="Embed" ProgID="PBrush" ShapeID="_x0000_i1029" DrawAspect="Content" ObjectID="_1577901468" r:id="rId23"/>
        </w:object>
      </w:r>
    </w:p>
    <w:p w:rsidR="005D68FF" w:rsidRDefault="005A01C8" w:rsidP="005A01C8">
      <w:pPr>
        <w:pStyle w:val="Caption"/>
      </w:pPr>
      <w:r>
        <w:t xml:space="preserve">Hình  </w:t>
      </w:r>
      <w:r w:rsidR="00A30B54">
        <w:fldChar w:fldCharType="begin"/>
      </w:r>
      <w:r w:rsidR="00A30B54">
        <w:instrText xml:space="preserve"> STYLEREF 1 \s </w:instrText>
      </w:r>
      <w:r w:rsidR="00A30B54">
        <w:fldChar w:fldCharType="separate"/>
      </w:r>
      <w:r>
        <w:rPr>
          <w:noProof/>
        </w:rPr>
        <w:t>2</w:t>
      </w:r>
      <w:r w:rsidR="00A30B54">
        <w:rPr>
          <w:noProof/>
        </w:rPr>
        <w:fldChar w:fldCharType="end"/>
      </w:r>
      <w:r>
        <w:noBreakHyphen/>
      </w:r>
      <w:r w:rsidR="00A30B54">
        <w:fldChar w:fldCharType="begin"/>
      </w:r>
      <w:r w:rsidR="00A30B54">
        <w:instrText xml:space="preserve"> SEQ Hình_ \* ARABIC \s 1 </w:instrText>
      </w:r>
      <w:r w:rsidR="00A30B54">
        <w:fldChar w:fldCharType="separate"/>
      </w:r>
      <w:r>
        <w:rPr>
          <w:noProof/>
        </w:rPr>
        <w:t>4</w:t>
      </w:r>
      <w:r w:rsidR="00A30B54">
        <w:rPr>
          <w:noProof/>
        </w:rPr>
        <w:fldChar w:fldCharType="end"/>
      </w:r>
      <w:r>
        <w:t xml:space="preserve"> Cách tham chiếu đến một nhãn</w:t>
      </w:r>
    </w:p>
    <w:p w:rsidR="005D68FF" w:rsidRDefault="005D68FF" w:rsidP="005D68FF"/>
    <w:p w:rsidR="00510BA3" w:rsidRDefault="00510BA3" w:rsidP="005D68FF"/>
    <w:p w:rsidR="00510BA3" w:rsidRPr="005D68FF" w:rsidRDefault="00510BA3" w:rsidP="005D68FF"/>
    <w:p w:rsidR="00F102A9" w:rsidRDefault="00F102A9" w:rsidP="00F102A9">
      <w:pPr>
        <w:pStyle w:val="Caption"/>
        <w:keepNext/>
      </w:pPr>
    </w:p>
    <w:tbl>
      <w:tblPr>
        <w:tblStyle w:val="TableGrid"/>
        <w:tblW w:w="0" w:type="auto"/>
        <w:tblLook w:val="04A0" w:firstRow="1" w:lastRow="0" w:firstColumn="1" w:lastColumn="0" w:noHBand="0" w:noVBand="1"/>
      </w:tblPr>
      <w:tblGrid>
        <w:gridCol w:w="4451"/>
        <w:gridCol w:w="4451"/>
      </w:tblGrid>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5A01C8">
            <w:pPr>
              <w:keepNext/>
              <w:ind w:firstLine="0"/>
            </w:pPr>
          </w:p>
        </w:tc>
      </w:tr>
    </w:tbl>
    <w:p w:rsidR="00A64047" w:rsidRDefault="005A01C8" w:rsidP="005A01C8">
      <w:pPr>
        <w:pStyle w:val="Caption"/>
      </w:pPr>
      <w:bookmarkStart w:id="19" w:name="_Toc169424241"/>
      <w:r>
        <w:t xml:space="preserve">Bảng  </w:t>
      </w:r>
      <w:r w:rsidR="00A30B54">
        <w:fldChar w:fldCharType="begin"/>
      </w:r>
      <w:r w:rsidR="00A30B54">
        <w:instrText xml:space="preserve"> STYLEREF 1 \s </w:instrText>
      </w:r>
      <w:r w:rsidR="00A30B54">
        <w:fldChar w:fldCharType="separate"/>
      </w:r>
      <w:r>
        <w:rPr>
          <w:noProof/>
        </w:rPr>
        <w:t>2</w:t>
      </w:r>
      <w:r w:rsidR="00A30B54">
        <w:rPr>
          <w:noProof/>
        </w:rPr>
        <w:fldChar w:fldCharType="end"/>
      </w:r>
      <w:r>
        <w:noBreakHyphen/>
      </w:r>
      <w:r w:rsidR="00A30B54">
        <w:fldChar w:fldCharType="begin"/>
      </w:r>
      <w:r w:rsidR="00A30B54">
        <w:instrText xml:space="preserve"> SEQ Bảng_ \* ARABIC \s 1 </w:instrText>
      </w:r>
      <w:r w:rsidR="00A30B54">
        <w:fldChar w:fldCharType="separate"/>
      </w:r>
      <w:r>
        <w:rPr>
          <w:noProof/>
        </w:rPr>
        <w:t>1</w:t>
      </w:r>
      <w:r w:rsidR="00A30B54">
        <w:rPr>
          <w:noProof/>
        </w:rPr>
        <w:fldChar w:fldCharType="end"/>
      </w:r>
      <w:r>
        <w:t xml:space="preserve"> Tên bảng</w:t>
      </w:r>
    </w:p>
    <w:p w:rsidR="00A16910" w:rsidRPr="00A16910" w:rsidRDefault="00A33BF0" w:rsidP="00511C02">
      <w:pPr>
        <w:pStyle w:val="Heading3"/>
      </w:pPr>
      <w:bookmarkStart w:id="20" w:name="_Toc398987991"/>
      <w:bookmarkEnd w:id="19"/>
      <w:r>
        <w:t>H</w:t>
      </w:r>
      <w:r w:rsidR="003C1390">
        <w:t>ướng dẫn chèn công thức và nhãn</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gridCol w:w="765"/>
      </w:tblGrid>
      <w:tr w:rsidR="000968D4" w:rsidTr="000968D4">
        <w:tc>
          <w:tcPr>
            <w:tcW w:w="8137" w:type="dxa"/>
          </w:tcPr>
          <w:p w:rsidR="000968D4" w:rsidRDefault="000968D4" w:rsidP="000968D4">
            <w:pPr>
              <w:spacing w:before="60" w:beforeAutospacing="0" w:after="0" w:afterAutospacing="0" w:line="240" w:lineRule="auto"/>
            </w:pPr>
            <w:r w:rsidRPr="000968D4">
              <w:rPr>
                <w:position w:val="-30"/>
              </w:rPr>
              <w:object w:dxaOrig="1219" w:dyaOrig="720">
                <v:shape id="_x0000_i1030" type="#_x0000_t75" style="width:60.8pt;height:36.45pt" o:ole="">
                  <v:imagedata r:id="rId24" o:title=""/>
                </v:shape>
                <o:OLEObject Type="Embed" ProgID="Equation.DSMT4" ShapeID="_x0000_i1030" DrawAspect="Content" ObjectID="_1577901469" r:id="rId25"/>
              </w:object>
            </w:r>
          </w:p>
        </w:tc>
        <w:tc>
          <w:tcPr>
            <w:tcW w:w="765" w:type="dxa"/>
          </w:tcPr>
          <w:p w:rsidR="000968D4" w:rsidRDefault="000968D4" w:rsidP="000968D4">
            <w:pPr>
              <w:keepNext/>
              <w:spacing w:before="60" w:beforeAutospacing="0" w:after="0" w:afterAutospacing="0" w:line="240" w:lineRule="auto"/>
              <w:ind w:firstLine="0"/>
              <w:jc w:val="right"/>
            </w:pPr>
            <w:bookmarkStart w:id="21" w:name="_Ref262309719"/>
            <w:r>
              <w:t>(</w:t>
            </w:r>
            <w:r w:rsidR="00A30B54">
              <w:fldChar w:fldCharType="begin"/>
            </w:r>
            <w:r w:rsidR="00A30B54">
              <w:instrText xml:space="preserve"> STYLEREF 1 \s </w:instrText>
            </w:r>
            <w:r w:rsidR="00A30B54">
              <w:fldChar w:fldCharType="separate"/>
            </w:r>
            <w:r w:rsidR="0066625C">
              <w:rPr>
                <w:noProof/>
              </w:rPr>
              <w:t>1</w:t>
            </w:r>
            <w:r w:rsidR="00A30B54">
              <w:rPr>
                <w:noProof/>
              </w:rPr>
              <w:fldChar w:fldCharType="end"/>
            </w:r>
            <w:r>
              <w:t>.</w:t>
            </w:r>
            <w:r w:rsidR="00A30B54">
              <w:fldChar w:fldCharType="begin"/>
            </w:r>
            <w:r w:rsidR="00A30B54">
              <w:instrText xml:space="preserve"> SEQ Công_thức \* ARABIC \s 1 </w:instrText>
            </w:r>
            <w:r w:rsidR="00A30B54">
              <w:fldChar w:fldCharType="separate"/>
            </w:r>
            <w:r w:rsidR="0066625C">
              <w:rPr>
                <w:noProof/>
              </w:rPr>
              <w:t>1</w:t>
            </w:r>
            <w:r w:rsidR="00A30B54">
              <w:rPr>
                <w:noProof/>
              </w:rPr>
              <w:fldChar w:fldCharType="end"/>
            </w:r>
            <w:r>
              <w:t>)</w:t>
            </w:r>
            <w:bookmarkEnd w:id="21"/>
          </w:p>
        </w:tc>
      </w:tr>
    </w:tbl>
    <w:p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rsidR="00A16910" w:rsidRPr="00A16910" w:rsidRDefault="001028A1" w:rsidP="00253413">
      <w:r>
        <w:t xml:space="preserve">Khi thêm công thức mới chỉ cần copy nhãn đã tạo ở công thức mẫu </w:t>
      </w:r>
      <w:r w:rsidR="00791320">
        <w:fldChar w:fldCharType="begin"/>
      </w:r>
      <w:r>
        <w:instrText xml:space="preserve"> REF _Ref262309719 \h </w:instrText>
      </w:r>
      <w:r w:rsidR="00791320">
        <w:fldChar w:fldCharType="separate"/>
      </w:r>
      <w:r>
        <w:t>(</w:t>
      </w:r>
      <w:r>
        <w:rPr>
          <w:noProof/>
        </w:rPr>
        <w:t>1</w:t>
      </w:r>
      <w:r>
        <w:t>.</w:t>
      </w:r>
      <w:r>
        <w:rPr>
          <w:noProof/>
        </w:rPr>
        <w:t>1</w:t>
      </w:r>
      <w:r>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rsidR="00A16910" w:rsidRDefault="00A16910" w:rsidP="00253413">
      <w:pPr>
        <w:ind w:firstLine="0"/>
      </w:pPr>
    </w:p>
    <w:p w:rsidR="00C913CC" w:rsidRDefault="00C913CC" w:rsidP="003510E3">
      <w:pPr>
        <w:sectPr w:rsidR="00C913CC" w:rsidSect="009165B5">
          <w:pgSz w:w="11907" w:h="16840" w:code="9"/>
          <w:pgMar w:top="1701" w:right="1134" w:bottom="1701" w:left="1985" w:header="709" w:footer="709" w:gutter="0"/>
          <w:cols w:space="708"/>
          <w:docGrid w:linePitch="360"/>
        </w:sectPr>
      </w:pPr>
    </w:p>
    <w:p w:rsidR="00466B47" w:rsidRDefault="008D201A" w:rsidP="00C913CC">
      <w:pPr>
        <w:pStyle w:val="Heading1"/>
        <w:rPr>
          <w:color w:val="FF0000"/>
        </w:rPr>
      </w:pPr>
      <w:bookmarkStart w:id="22" w:name="_Toc398987992"/>
      <w:bookmarkStart w:id="23" w:name="_Toc169424247"/>
      <w:r>
        <w:lastRenderedPageBreak/>
        <w:t>: PHÂN TÍCH</w:t>
      </w:r>
      <w:bookmarkEnd w:id="22"/>
      <w:r w:rsidR="006F7F72">
        <w:t xml:space="preserve"> </w:t>
      </w:r>
    </w:p>
    <w:p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bookmarkEnd w:id="23"/>
    <w:p w:rsidR="001A08FA" w:rsidRDefault="00912244" w:rsidP="001A08FA">
      <w:pPr>
        <w:pStyle w:val="Heading2"/>
      </w:pPr>
      <w:r>
        <w:t>Usecase</w:t>
      </w:r>
    </w:p>
    <w:p w:rsidR="00912244" w:rsidRPr="00912244" w:rsidRDefault="00F51FCE" w:rsidP="00912244">
      <w:r>
        <w:object w:dxaOrig="15961" w:dyaOrig="11911">
          <v:shape id="_x0000_i1031" type="#_x0000_t75" style="width:429.2pt;height:320.75pt" o:ole="">
            <v:imagedata r:id="rId26" o:title=""/>
          </v:shape>
          <o:OLEObject Type="Embed" ProgID="Visio.Drawing.15" ShapeID="_x0000_i1031" DrawAspect="Content" ObjectID="_1577901470" r:id="rId27"/>
        </w:object>
      </w:r>
    </w:p>
    <w:p w:rsidR="001A08FA" w:rsidRPr="00A16910" w:rsidRDefault="001A08FA" w:rsidP="001A08FA">
      <w:pPr>
        <w:pStyle w:val="Heading3"/>
      </w:pPr>
      <w:bookmarkStart w:id="24" w:name="_Toc398987994"/>
      <w:r>
        <w:t>Tiêu đề tiểu mục</w:t>
      </w:r>
      <w:bookmarkEnd w:id="24"/>
      <w:r w:rsidR="006F7F72">
        <w:t xml:space="preserve"> </w:t>
      </w:r>
    </w:p>
    <w:p w:rsidR="001A08FA" w:rsidRPr="00A16910" w:rsidRDefault="00510BA3" w:rsidP="00585F4E">
      <w:r>
        <w:t xml:space="preserve">Nội dung </w:t>
      </w:r>
      <w:proofErr w:type="gramStart"/>
      <w:r>
        <w:t>tiểu  mục</w:t>
      </w:r>
      <w:proofErr w:type="gramEnd"/>
      <w:r>
        <w:t xml:space="preserve"> </w:t>
      </w:r>
    </w:p>
    <w:p w:rsidR="001A08FA" w:rsidRPr="00A16910" w:rsidRDefault="001A08FA" w:rsidP="001A08FA">
      <w:pPr>
        <w:pStyle w:val="Heading3"/>
      </w:pPr>
      <w:bookmarkStart w:id="25" w:name="_Toc398987995"/>
      <w:r>
        <w:t>Tiêu đề tiểu mục</w:t>
      </w:r>
      <w:bookmarkEnd w:id="25"/>
    </w:p>
    <w:p w:rsidR="001A08FA" w:rsidRDefault="00510BA3" w:rsidP="00585F4E">
      <w:r>
        <w:t xml:space="preserve">Nội dung </w:t>
      </w:r>
      <w:proofErr w:type="gramStart"/>
      <w:r>
        <w:t>tiểu  mục</w:t>
      </w:r>
      <w:proofErr w:type="gramEnd"/>
    </w:p>
    <w:p w:rsidR="001A08FA" w:rsidRDefault="001A08FA" w:rsidP="001A08FA">
      <w:pPr>
        <w:pStyle w:val="Heading2"/>
      </w:pPr>
      <w:bookmarkStart w:id="26" w:name="_Toc398987996"/>
      <w:r>
        <w:t>Tiêu đề mục</w:t>
      </w:r>
      <w:bookmarkEnd w:id="26"/>
    </w:p>
    <w:p w:rsidR="001A08FA" w:rsidRPr="00A16910" w:rsidRDefault="001A08FA" w:rsidP="001A08FA">
      <w:pPr>
        <w:pStyle w:val="Heading3"/>
      </w:pPr>
      <w:bookmarkStart w:id="27" w:name="_Toc398987997"/>
      <w:r>
        <w:t>Tiêu đề tiểu mục</w:t>
      </w:r>
      <w:bookmarkEnd w:id="27"/>
    </w:p>
    <w:p w:rsidR="001A08FA" w:rsidRPr="00A16910" w:rsidRDefault="00510BA3" w:rsidP="00585F4E">
      <w:r>
        <w:t xml:space="preserve">Nội dung </w:t>
      </w:r>
      <w:proofErr w:type="gramStart"/>
      <w:r>
        <w:t>tiểu  mục</w:t>
      </w:r>
      <w:proofErr w:type="gramEnd"/>
    </w:p>
    <w:p w:rsidR="001A08FA" w:rsidRPr="00A16910" w:rsidRDefault="001A08FA" w:rsidP="001A08FA">
      <w:pPr>
        <w:pStyle w:val="Heading3"/>
      </w:pPr>
      <w:bookmarkStart w:id="28" w:name="_Toc398987998"/>
      <w:r>
        <w:lastRenderedPageBreak/>
        <w:t>Tiêu đề tiểu mục</w:t>
      </w:r>
      <w:bookmarkEnd w:id="28"/>
    </w:p>
    <w:p w:rsidR="00E800F6" w:rsidRDefault="00510BA3" w:rsidP="00585F4E">
      <w:r>
        <w:t xml:space="preserve">Nội dung </w:t>
      </w:r>
      <w:proofErr w:type="gramStart"/>
      <w:r>
        <w:t>tiểu  mục</w:t>
      </w:r>
      <w:proofErr w:type="gramEnd"/>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29" w:name="_Toc398987999"/>
      <w:r>
        <w:lastRenderedPageBreak/>
        <w:t>:</w:t>
      </w:r>
      <w:bookmarkStart w:id="30" w:name="_Toc169424250"/>
      <w:r>
        <w:t xml:space="preserve"> </w:t>
      </w:r>
      <w:r w:rsidR="0007352A">
        <w:t xml:space="preserve">THIẾT KẾ VÀ </w:t>
      </w:r>
      <w:bookmarkEnd w:id="30"/>
      <w:r>
        <w:t>HIỆN THỰC</w:t>
      </w:r>
      <w:bookmarkEnd w:id="29"/>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31" w:name="_Toc398988000"/>
      <w:r>
        <w:t>Tiêu đề mục</w:t>
      </w:r>
      <w:bookmarkEnd w:id="31"/>
    </w:p>
    <w:p w:rsidR="001A08FA" w:rsidRPr="00A16910" w:rsidRDefault="001A08FA" w:rsidP="001A08FA">
      <w:pPr>
        <w:pStyle w:val="Heading3"/>
      </w:pPr>
      <w:bookmarkStart w:id="32" w:name="_Toc398988001"/>
      <w:r>
        <w:t>Tiêu đề tiểu mục</w:t>
      </w:r>
      <w:bookmarkEnd w:id="32"/>
    </w:p>
    <w:p w:rsidR="001A08FA" w:rsidRPr="00A16910" w:rsidRDefault="00510BA3" w:rsidP="00585F4E">
      <w:r>
        <w:t xml:space="preserve">Nội dung </w:t>
      </w:r>
      <w:proofErr w:type="gramStart"/>
      <w:r>
        <w:t>tiểu  mục</w:t>
      </w:r>
      <w:proofErr w:type="gramEnd"/>
    </w:p>
    <w:p w:rsidR="001A08FA" w:rsidRPr="00A16910" w:rsidRDefault="001A08FA" w:rsidP="001A08FA">
      <w:pPr>
        <w:pStyle w:val="Heading3"/>
      </w:pPr>
      <w:bookmarkStart w:id="33" w:name="_Toc398988002"/>
      <w:r>
        <w:t>Tiêu đề tiểu mục</w:t>
      </w:r>
      <w:bookmarkEnd w:id="33"/>
    </w:p>
    <w:p w:rsidR="001A08FA" w:rsidRDefault="00510BA3" w:rsidP="00585F4E">
      <w:r>
        <w:t xml:space="preserve">Nội dung </w:t>
      </w:r>
      <w:proofErr w:type="gramStart"/>
      <w:r>
        <w:t>tiểu  mục</w:t>
      </w:r>
      <w:proofErr w:type="gramEnd"/>
    </w:p>
    <w:p w:rsidR="001A08FA" w:rsidRDefault="001A08FA" w:rsidP="001A08FA">
      <w:pPr>
        <w:pStyle w:val="Heading2"/>
      </w:pPr>
      <w:bookmarkStart w:id="34" w:name="_Toc398988003"/>
      <w:r>
        <w:t>Tiêu đề mục</w:t>
      </w:r>
      <w:bookmarkEnd w:id="34"/>
    </w:p>
    <w:p w:rsidR="001A08FA" w:rsidRPr="00A16910" w:rsidRDefault="001A08FA" w:rsidP="001A08FA">
      <w:pPr>
        <w:pStyle w:val="Heading3"/>
      </w:pPr>
      <w:bookmarkStart w:id="35" w:name="_Toc398988004"/>
      <w:r>
        <w:t>Tiêu đề tiểu mục</w:t>
      </w:r>
      <w:bookmarkEnd w:id="35"/>
    </w:p>
    <w:p w:rsidR="001A08FA" w:rsidRPr="00A16910" w:rsidRDefault="00510BA3" w:rsidP="00585F4E">
      <w:r>
        <w:t xml:space="preserve">Nội dung </w:t>
      </w:r>
      <w:proofErr w:type="gramStart"/>
      <w:r>
        <w:t>tiểu  mục</w:t>
      </w:r>
      <w:proofErr w:type="gramEnd"/>
    </w:p>
    <w:p w:rsidR="001A08FA" w:rsidRPr="00A16910" w:rsidRDefault="001A08FA" w:rsidP="001A08FA">
      <w:pPr>
        <w:pStyle w:val="Heading3"/>
      </w:pPr>
      <w:bookmarkStart w:id="36" w:name="_Toc398988005"/>
      <w:r>
        <w:t>Tiêu đề tiểu mục</w:t>
      </w:r>
      <w:bookmarkEnd w:id="36"/>
    </w:p>
    <w:p w:rsidR="001A08FA" w:rsidRDefault="00510BA3" w:rsidP="00585F4E">
      <w:r>
        <w:t xml:space="preserve">Nội dung </w:t>
      </w:r>
      <w:proofErr w:type="gramStart"/>
      <w:r>
        <w:t>tiểu  mục</w:t>
      </w:r>
      <w:proofErr w:type="gramEnd"/>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37" w:name="_Toc169424253"/>
      <w:bookmarkStart w:id="38" w:name="_Toc398988006"/>
      <w:r>
        <w:lastRenderedPageBreak/>
        <w:t>:</w:t>
      </w:r>
      <w:r w:rsidR="008D201A" w:rsidRPr="000B6FBD">
        <w:t xml:space="preserve"> </w:t>
      </w:r>
      <w:r w:rsidR="0007352A" w:rsidRPr="000B6FBD">
        <w:t>KẾT LUẬN</w:t>
      </w:r>
      <w:bookmarkEnd w:id="37"/>
      <w:bookmarkEnd w:id="38"/>
    </w:p>
    <w:p w:rsidR="00EA6798" w:rsidRDefault="00EA6798" w:rsidP="000B6FBD">
      <w:pPr>
        <w:pStyle w:val="Heading2"/>
      </w:pPr>
      <w:bookmarkStart w:id="39" w:name="_Toc398988007"/>
      <w:r>
        <w:t>Kết quả đạt được</w:t>
      </w:r>
      <w:bookmarkEnd w:id="39"/>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40" w:name="_Toc398988009"/>
      <w:r>
        <w:t>Hướng phát triển</w:t>
      </w:r>
      <w:bookmarkEnd w:id="40"/>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41" w:name="_Toc169424254"/>
      <w:bookmarkStart w:id="42" w:name="_Toc398988010"/>
    </w:p>
    <w:p w:rsidR="00BB71A4" w:rsidRDefault="0007352A" w:rsidP="006A4FFB">
      <w:pPr>
        <w:pStyle w:val="Heading1"/>
        <w:numPr>
          <w:ilvl w:val="0"/>
          <w:numId w:val="0"/>
        </w:numPr>
      </w:pPr>
      <w:r>
        <w:t>TÀI LIỆU THAM KHẢO</w:t>
      </w:r>
      <w:bookmarkEnd w:id="41"/>
      <w:bookmarkEnd w:id="42"/>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585F4E" w:rsidRDefault="0007352A" w:rsidP="00585F4E">
      <w:pPr>
        <w:pStyle w:val="Tailieuthamkhao"/>
      </w:pPr>
      <w:r w:rsidRPr="00585F4E">
        <w:rPr>
          <w:szCs w:val="28"/>
        </w:rPr>
        <w:t xml:space="preserve">Nguyễn </w:t>
      </w:r>
      <w:r w:rsidRPr="00585F4E">
        <w:t>Quốc Cường, Hoàng Đức Hải</w:t>
      </w:r>
      <w:r w:rsidR="00793C69">
        <w:t>.</w:t>
      </w:r>
      <w:r w:rsidRPr="00585F4E">
        <w:t xml:space="preserve"> Giáo trìn</w:t>
      </w:r>
      <w:r w:rsidR="00793C69">
        <w:t>h Đồ hoạ vi tính. NXB Giáo dục,</w:t>
      </w:r>
      <w:r w:rsidRPr="00585F4E">
        <w:rPr>
          <w:szCs w:val="28"/>
        </w:rPr>
        <w:t xml:space="preserve"> 2000.</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585F4E" w:rsidRDefault="0007352A" w:rsidP="00585F4E">
      <w:pPr>
        <w:pStyle w:val="Tailieuthamkhao"/>
      </w:pPr>
      <w:r w:rsidRPr="00585F4E">
        <w:rPr>
          <w:rStyle w:val="atitle"/>
          <w:szCs w:val="26"/>
        </w:rPr>
        <w:t xml:space="preserve">Bart Jacob, </w:t>
      </w:r>
      <w:r w:rsidRPr="00585F4E">
        <w:t>Luis</w:t>
      </w:r>
      <w:r w:rsidRPr="00585F4E">
        <w:rPr>
          <w:rStyle w:val="atitle"/>
          <w:szCs w:val="26"/>
        </w:rPr>
        <w:t xml:space="preserve"> Ferreira, Nobert </w:t>
      </w:r>
      <w:r w:rsidRPr="00585F4E">
        <w:t>Bieberstein</w:t>
      </w:r>
      <w:r w:rsidRPr="00585F4E">
        <w:rPr>
          <w:rStyle w:val="atitle"/>
          <w:szCs w:val="26"/>
        </w:rPr>
        <w:t>, Candice Gilzean, Jean-Yves, Girard, Roman Strachowski, Seong (Steve) Yu. Enabling Application for Grid Computing with Globus. IBM RedBooks, 2003.</w:t>
      </w:r>
    </w:p>
    <w:p w:rsidR="0007352A" w:rsidRPr="008D080A" w:rsidRDefault="0007352A" w:rsidP="008D080A">
      <w:pPr>
        <w:pStyle w:val="Like-Numbering"/>
      </w:pPr>
      <w:r w:rsidRPr="008D080A">
        <w:t>Các tài liệu từ Internet</w:t>
      </w:r>
    </w:p>
    <w:p w:rsidR="0007352A" w:rsidRDefault="0007352A" w:rsidP="00585F4E">
      <w:pPr>
        <w:pStyle w:val="Tailieuthamkhao"/>
      </w:pPr>
      <w:r>
        <w:t xml:space="preserve">Website GIS của chính </w:t>
      </w:r>
      <w:proofErr w:type="gramStart"/>
      <w:r>
        <w:t>phủ:</w:t>
      </w:r>
      <w:proofErr w:type="gramEnd"/>
      <w:r>
        <w:t xml:space="preserve"> </w:t>
      </w:r>
      <w:hyperlink r:id="rId28" w:history="1">
        <w:r w:rsidRPr="00791D48">
          <w:rPr>
            <w:rStyle w:val="Hyperlink"/>
          </w:rPr>
          <w:t>http://gis.chinhphu.vn</w:t>
        </w:r>
      </w:hyperlink>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43" w:name="_Toc169424255"/>
      <w:bookmarkStart w:id="44" w:name="_Toc398988011"/>
      <w:r>
        <w:lastRenderedPageBreak/>
        <w:t>PHỤ LỤC</w:t>
      </w:r>
      <w:bookmarkEnd w:id="43"/>
      <w:bookmarkEnd w:id="44"/>
    </w:p>
    <w:p w:rsidR="00EA7CFA" w:rsidRPr="00EA7CFA" w:rsidRDefault="00EA7CFA" w:rsidP="00EA7CFA"/>
    <w:sectPr w:rsidR="00EA7CFA" w:rsidRPr="00EA7CFA" w:rsidSect="009165B5">
      <w:headerReference w:type="even" r:id="rId2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B54" w:rsidRDefault="00A30B54">
      <w:r>
        <w:separator/>
      </w:r>
    </w:p>
    <w:p w:rsidR="00A30B54" w:rsidRDefault="00A30B54"/>
  </w:endnote>
  <w:endnote w:type="continuationSeparator" w:id="0">
    <w:p w:rsidR="00A30B54" w:rsidRDefault="00A30B54">
      <w:r>
        <w:continuationSeparator/>
      </w:r>
    </w:p>
    <w:p w:rsidR="00A30B54" w:rsidRDefault="00A30B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655" w:rsidRDefault="00344655"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44655" w:rsidRDefault="00344655"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344655" w:rsidTr="009165B5">
      <w:tc>
        <w:tcPr>
          <w:tcW w:w="2979" w:type="dxa"/>
          <w:shd w:val="clear" w:color="auto" w:fill="FAFAFA"/>
        </w:tcPr>
        <w:p w:rsidR="00344655" w:rsidRPr="009165B5" w:rsidRDefault="00D971FC" w:rsidP="00C24DC5">
          <w:pPr>
            <w:pStyle w:val="Footer"/>
            <w:tabs>
              <w:tab w:val="clear" w:pos="4320"/>
              <w:tab w:val="clear" w:pos="8640"/>
            </w:tabs>
            <w:spacing w:before="0" w:line="240" w:lineRule="auto"/>
            <w:ind w:right="360" w:firstLine="0"/>
            <w:rPr>
              <w:i/>
              <w:sz w:val="24"/>
            </w:rPr>
          </w:pPr>
          <w:r>
            <w:rPr>
              <w:i/>
              <w:sz w:val="24"/>
            </w:rPr>
            <w:fldChar w:fldCharType="begin"/>
          </w:r>
          <w:r>
            <w:rPr>
              <w:i/>
              <w:sz w:val="24"/>
            </w:rPr>
            <w:instrText xml:space="preserve"> MACROBUTTON  DoFieldClick [Luong Gia Thuan] </w:instrText>
          </w:r>
          <w:r>
            <w:rPr>
              <w:i/>
              <w:sz w:val="24"/>
            </w:rPr>
            <w:fldChar w:fldCharType="end"/>
          </w:r>
        </w:p>
      </w:tc>
      <w:tc>
        <w:tcPr>
          <w:tcW w:w="2961" w:type="dxa"/>
          <w:shd w:val="clear" w:color="auto" w:fill="FAFAFA"/>
        </w:tcPr>
        <w:p w:rsidR="00344655" w:rsidRPr="00B57E92" w:rsidRDefault="00344655"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C793F">
            <w:rPr>
              <w:rStyle w:val="PageNumber"/>
              <w:noProof/>
              <w:sz w:val="24"/>
            </w:rPr>
            <w:t>1</w:t>
          </w:r>
          <w:r w:rsidRPr="00B57E92">
            <w:rPr>
              <w:rStyle w:val="PageNumber"/>
              <w:sz w:val="24"/>
            </w:rPr>
            <w:fldChar w:fldCharType="end"/>
          </w:r>
        </w:p>
      </w:tc>
      <w:tc>
        <w:tcPr>
          <w:tcW w:w="2962" w:type="dxa"/>
          <w:shd w:val="clear" w:color="auto" w:fill="FAFAFA"/>
        </w:tcPr>
        <w:p w:rsidR="00344655" w:rsidRPr="00570EF4" w:rsidRDefault="00344655" w:rsidP="000119D1">
          <w:pPr>
            <w:pStyle w:val="Footer"/>
            <w:tabs>
              <w:tab w:val="clear" w:pos="4320"/>
              <w:tab w:val="clear" w:pos="8640"/>
            </w:tabs>
            <w:spacing w:before="0" w:line="240" w:lineRule="auto"/>
            <w:ind w:right="-1" w:firstLine="0"/>
            <w:jc w:val="right"/>
            <w:rPr>
              <w:i/>
              <w:sz w:val="24"/>
            </w:rPr>
          </w:pPr>
          <w:r w:rsidRPr="000119D1">
            <w:rPr>
              <w:i/>
              <w:sz w:val="24"/>
              <w:highlight w:val="yellow"/>
            </w:rPr>
            <w:t>Lớ</w:t>
          </w:r>
          <w:bookmarkStart w:id="3" w:name="_GoBack"/>
          <w:bookmarkEnd w:id="3"/>
          <w:r w:rsidRPr="000119D1">
            <w:rPr>
              <w:i/>
              <w:sz w:val="24"/>
              <w:highlight w:val="yellow"/>
            </w:rPr>
            <w:t xml:space="preserve">p </w:t>
          </w:r>
          <w:r w:rsidR="000119D1" w:rsidRPr="000119D1">
            <w:rPr>
              <w:i/>
              <w:sz w:val="24"/>
              <w:highlight w:val="yellow"/>
            </w:rPr>
            <w:t>DHTH7A</w:t>
          </w:r>
        </w:p>
      </w:tc>
    </w:tr>
  </w:tbl>
  <w:p w:rsidR="00344655" w:rsidRDefault="00344655" w:rsidP="008F3A7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1FC" w:rsidRDefault="00D97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B54" w:rsidRDefault="00A30B54">
      <w:r>
        <w:separator/>
      </w:r>
    </w:p>
    <w:p w:rsidR="00A30B54" w:rsidRDefault="00A30B54"/>
  </w:footnote>
  <w:footnote w:type="continuationSeparator" w:id="0">
    <w:p w:rsidR="00A30B54" w:rsidRDefault="00A30B54">
      <w:r>
        <w:continuationSeparator/>
      </w:r>
    </w:p>
    <w:p w:rsidR="00A30B54" w:rsidRDefault="00A30B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1FC" w:rsidRDefault="00D97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655" w:rsidRDefault="00344655"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344655" w:rsidRPr="00570EF4" w:rsidTr="009165B5">
      <w:tc>
        <w:tcPr>
          <w:tcW w:w="9004" w:type="dxa"/>
          <w:shd w:val="clear" w:color="auto" w:fill="FAFAFA"/>
        </w:tcPr>
        <w:p w:rsidR="00344655" w:rsidRPr="00570EF4" w:rsidRDefault="00344655" w:rsidP="006C1FC6">
          <w:pPr>
            <w:pStyle w:val="Header"/>
            <w:spacing w:before="0" w:line="240" w:lineRule="auto"/>
            <w:ind w:firstLine="0"/>
            <w:rPr>
              <w:i/>
              <w:sz w:val="24"/>
            </w:rPr>
          </w:pPr>
          <w:r>
            <w:rPr>
              <w:i/>
              <w:sz w:val="24"/>
            </w:rPr>
            <w:t xml:space="preserve">Đồ án tốt nghiệp chuyên ngành </w:t>
          </w:r>
          <w:r w:rsidR="006C1FC6">
            <w:rPr>
              <w:i/>
              <w:sz w:val="24"/>
              <w:highlight w:val="yellow"/>
            </w:rPr>
            <w:t>Kỹ Thuật</w:t>
          </w:r>
          <w:r w:rsidRPr="00BB0637">
            <w:rPr>
              <w:i/>
              <w:sz w:val="24"/>
              <w:highlight w:val="yellow"/>
            </w:rPr>
            <w:t xml:space="preserve"> Phần Mềm</w:t>
          </w:r>
        </w:p>
      </w:tc>
    </w:tr>
  </w:tbl>
  <w:p w:rsidR="00344655" w:rsidRPr="00162939" w:rsidRDefault="00344655" w:rsidP="00162939">
    <w:pPr>
      <w:pStyle w:val="Header"/>
      <w:spacing w:before="0" w:line="240" w:lineRule="auto"/>
      <w:rPr>
        <w:i/>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1FC" w:rsidRDefault="00D971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655" w:rsidRDefault="003446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1"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15"/>
  </w:num>
  <w:num w:numId="5">
    <w:abstractNumId w:val="14"/>
  </w:num>
  <w:num w:numId="6">
    <w:abstractNumId w:val="21"/>
  </w:num>
  <w:num w:numId="7">
    <w:abstractNumId w:val="11"/>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17"/>
  </w:num>
  <w:num w:numId="18">
    <w:abstractNumId w:val="20"/>
  </w:num>
  <w:num w:numId="19">
    <w:abstractNumId w:val="19"/>
  </w:num>
  <w:num w:numId="20">
    <w:abstractNumId w:val="12"/>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3"/>
  </w:num>
  <w:num w:numId="31">
    <w:abstractNumId w:val="13"/>
    <w:lvlOverride w:ilvl="0">
      <w:startOverride w:val="1"/>
    </w:lvlOverride>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420E"/>
    <w:rsid w:val="000119D1"/>
    <w:rsid w:val="00024F8B"/>
    <w:rsid w:val="00032E6B"/>
    <w:rsid w:val="00061855"/>
    <w:rsid w:val="00066A27"/>
    <w:rsid w:val="0007281B"/>
    <w:rsid w:val="0007352A"/>
    <w:rsid w:val="00076599"/>
    <w:rsid w:val="000936DA"/>
    <w:rsid w:val="000968D4"/>
    <w:rsid w:val="000B66C0"/>
    <w:rsid w:val="000B6B71"/>
    <w:rsid w:val="000B6FBD"/>
    <w:rsid w:val="000C5F09"/>
    <w:rsid w:val="000D3391"/>
    <w:rsid w:val="000F1E18"/>
    <w:rsid w:val="001028A1"/>
    <w:rsid w:val="00132F91"/>
    <w:rsid w:val="00162939"/>
    <w:rsid w:val="0018354F"/>
    <w:rsid w:val="00192969"/>
    <w:rsid w:val="001A08FA"/>
    <w:rsid w:val="001C0DD1"/>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A46DF"/>
    <w:rsid w:val="002C3177"/>
    <w:rsid w:val="002D16F4"/>
    <w:rsid w:val="002D6ECA"/>
    <w:rsid w:val="002E6C36"/>
    <w:rsid w:val="002F5093"/>
    <w:rsid w:val="00332B2A"/>
    <w:rsid w:val="00337C58"/>
    <w:rsid w:val="00341D97"/>
    <w:rsid w:val="0034391F"/>
    <w:rsid w:val="00344655"/>
    <w:rsid w:val="003447C4"/>
    <w:rsid w:val="003510E3"/>
    <w:rsid w:val="00366214"/>
    <w:rsid w:val="00367E92"/>
    <w:rsid w:val="00372545"/>
    <w:rsid w:val="003918B2"/>
    <w:rsid w:val="00395895"/>
    <w:rsid w:val="003A6197"/>
    <w:rsid w:val="003B30C7"/>
    <w:rsid w:val="003C1390"/>
    <w:rsid w:val="003C7DF3"/>
    <w:rsid w:val="003E7AF7"/>
    <w:rsid w:val="0041556C"/>
    <w:rsid w:val="004500E2"/>
    <w:rsid w:val="00466B47"/>
    <w:rsid w:val="00477BB5"/>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70EF4"/>
    <w:rsid w:val="00585F4E"/>
    <w:rsid w:val="00591085"/>
    <w:rsid w:val="00597ACF"/>
    <w:rsid w:val="005A01C8"/>
    <w:rsid w:val="005A721B"/>
    <w:rsid w:val="005B7357"/>
    <w:rsid w:val="005C2261"/>
    <w:rsid w:val="005C29A7"/>
    <w:rsid w:val="005D68FF"/>
    <w:rsid w:val="005D6CF1"/>
    <w:rsid w:val="0060062A"/>
    <w:rsid w:val="00607962"/>
    <w:rsid w:val="00620688"/>
    <w:rsid w:val="006208DA"/>
    <w:rsid w:val="00625D4A"/>
    <w:rsid w:val="00625E8F"/>
    <w:rsid w:val="006322F7"/>
    <w:rsid w:val="00632D4C"/>
    <w:rsid w:val="006354F5"/>
    <w:rsid w:val="00641168"/>
    <w:rsid w:val="0066625C"/>
    <w:rsid w:val="006721BD"/>
    <w:rsid w:val="00674E7A"/>
    <w:rsid w:val="00686042"/>
    <w:rsid w:val="00687D1A"/>
    <w:rsid w:val="00690D36"/>
    <w:rsid w:val="0069113E"/>
    <w:rsid w:val="00691AA0"/>
    <w:rsid w:val="006924B5"/>
    <w:rsid w:val="006A360A"/>
    <w:rsid w:val="006A4FFB"/>
    <w:rsid w:val="006B6CA9"/>
    <w:rsid w:val="006C1FC6"/>
    <w:rsid w:val="006C726C"/>
    <w:rsid w:val="006D1040"/>
    <w:rsid w:val="006D122E"/>
    <w:rsid w:val="006E745E"/>
    <w:rsid w:val="006F7F72"/>
    <w:rsid w:val="00715016"/>
    <w:rsid w:val="007236B8"/>
    <w:rsid w:val="0073001F"/>
    <w:rsid w:val="00734C2E"/>
    <w:rsid w:val="00753684"/>
    <w:rsid w:val="00756A66"/>
    <w:rsid w:val="00760E25"/>
    <w:rsid w:val="0077247B"/>
    <w:rsid w:val="00791320"/>
    <w:rsid w:val="00793C69"/>
    <w:rsid w:val="00796B5B"/>
    <w:rsid w:val="007A37BD"/>
    <w:rsid w:val="007A663A"/>
    <w:rsid w:val="007C28B3"/>
    <w:rsid w:val="007C67D8"/>
    <w:rsid w:val="007F0419"/>
    <w:rsid w:val="00802482"/>
    <w:rsid w:val="008129E1"/>
    <w:rsid w:val="00830C28"/>
    <w:rsid w:val="00832E9E"/>
    <w:rsid w:val="00833757"/>
    <w:rsid w:val="00841662"/>
    <w:rsid w:val="00844B3E"/>
    <w:rsid w:val="008571E6"/>
    <w:rsid w:val="00873E0F"/>
    <w:rsid w:val="00874002"/>
    <w:rsid w:val="0089077B"/>
    <w:rsid w:val="00891AE1"/>
    <w:rsid w:val="008C2D3B"/>
    <w:rsid w:val="008D080A"/>
    <w:rsid w:val="008D201A"/>
    <w:rsid w:val="008F3A79"/>
    <w:rsid w:val="008F6358"/>
    <w:rsid w:val="008F6806"/>
    <w:rsid w:val="00912244"/>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A03445"/>
    <w:rsid w:val="00A12DDA"/>
    <w:rsid w:val="00A144E9"/>
    <w:rsid w:val="00A14D85"/>
    <w:rsid w:val="00A16910"/>
    <w:rsid w:val="00A30B54"/>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B11C20"/>
    <w:rsid w:val="00B16BC7"/>
    <w:rsid w:val="00B3755E"/>
    <w:rsid w:val="00B37CF8"/>
    <w:rsid w:val="00B41A05"/>
    <w:rsid w:val="00B43BD0"/>
    <w:rsid w:val="00B51658"/>
    <w:rsid w:val="00B57E92"/>
    <w:rsid w:val="00B65E39"/>
    <w:rsid w:val="00B66863"/>
    <w:rsid w:val="00B73F92"/>
    <w:rsid w:val="00B75129"/>
    <w:rsid w:val="00B86125"/>
    <w:rsid w:val="00B86E0A"/>
    <w:rsid w:val="00BA2ABF"/>
    <w:rsid w:val="00BA6B26"/>
    <w:rsid w:val="00BA7A41"/>
    <w:rsid w:val="00BB0637"/>
    <w:rsid w:val="00BB71A4"/>
    <w:rsid w:val="00BC2CA7"/>
    <w:rsid w:val="00BC793F"/>
    <w:rsid w:val="00C06CF1"/>
    <w:rsid w:val="00C075B5"/>
    <w:rsid w:val="00C11DED"/>
    <w:rsid w:val="00C1624A"/>
    <w:rsid w:val="00C1658A"/>
    <w:rsid w:val="00C24DC5"/>
    <w:rsid w:val="00C27AA3"/>
    <w:rsid w:val="00C361D5"/>
    <w:rsid w:val="00C36695"/>
    <w:rsid w:val="00C40BE3"/>
    <w:rsid w:val="00C761A1"/>
    <w:rsid w:val="00C80DA8"/>
    <w:rsid w:val="00C87DA0"/>
    <w:rsid w:val="00C913CC"/>
    <w:rsid w:val="00CA13DD"/>
    <w:rsid w:val="00CB3A4E"/>
    <w:rsid w:val="00CD2AA9"/>
    <w:rsid w:val="00CF0B23"/>
    <w:rsid w:val="00D00BC9"/>
    <w:rsid w:val="00D053BA"/>
    <w:rsid w:val="00D0572A"/>
    <w:rsid w:val="00D1641A"/>
    <w:rsid w:val="00D22FAE"/>
    <w:rsid w:val="00D514AE"/>
    <w:rsid w:val="00D64947"/>
    <w:rsid w:val="00D9695D"/>
    <w:rsid w:val="00D971FC"/>
    <w:rsid w:val="00DA6B44"/>
    <w:rsid w:val="00DA7316"/>
    <w:rsid w:val="00DB14CF"/>
    <w:rsid w:val="00DB5FB8"/>
    <w:rsid w:val="00DB75F1"/>
    <w:rsid w:val="00DC0852"/>
    <w:rsid w:val="00DC667C"/>
    <w:rsid w:val="00DE1BC7"/>
    <w:rsid w:val="00DF50D3"/>
    <w:rsid w:val="00E15C52"/>
    <w:rsid w:val="00E16C6E"/>
    <w:rsid w:val="00E16E41"/>
    <w:rsid w:val="00E2207E"/>
    <w:rsid w:val="00E36664"/>
    <w:rsid w:val="00E37D4D"/>
    <w:rsid w:val="00E43225"/>
    <w:rsid w:val="00E7767D"/>
    <w:rsid w:val="00E800F6"/>
    <w:rsid w:val="00E92699"/>
    <w:rsid w:val="00E928AE"/>
    <w:rsid w:val="00EA6798"/>
    <w:rsid w:val="00EA7CFA"/>
    <w:rsid w:val="00EB57EC"/>
    <w:rsid w:val="00EC28ED"/>
    <w:rsid w:val="00ED0400"/>
    <w:rsid w:val="00ED04CE"/>
    <w:rsid w:val="00ED6814"/>
    <w:rsid w:val="00EE2600"/>
    <w:rsid w:val="00F00174"/>
    <w:rsid w:val="00F013CC"/>
    <w:rsid w:val="00F102A9"/>
    <w:rsid w:val="00F20A64"/>
    <w:rsid w:val="00F22934"/>
    <w:rsid w:val="00F40FA3"/>
    <w:rsid w:val="00F51FCE"/>
    <w:rsid w:val="00F6055A"/>
    <w:rsid w:val="00F60826"/>
    <w:rsid w:val="00F658C7"/>
    <w:rsid w:val="00F7241D"/>
    <w:rsid w:val="00F84CD0"/>
    <w:rsid w:val="00F906A3"/>
    <w:rsid w:val="00F9506E"/>
    <w:rsid w:val="00FA6BCF"/>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C5328"/>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character" w:styleId="FollowedHyperlink">
    <w:name w:val="FollowedHyperlink"/>
    <w:basedOn w:val="DefaultParagraphFont"/>
    <w:semiHidden/>
    <w:unhideWhenUsed/>
    <w:rsid w:val="009122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yperlink" Target="http://gis.chinhphu.vn/" TargetMode="Externa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package" Target="embeddings/Microsoft_Visio_Drawing.vsdx"/><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E1528-93E1-4E6A-87A5-5C1E1F99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2175</TotalTime>
  <Pages>15</Pages>
  <Words>2645</Words>
  <Characters>9418</Characters>
  <Application>Microsoft Office Word</Application>
  <DocSecurity>0</DocSecurity>
  <Lines>313</Lines>
  <Paragraphs>236</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11827</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Lương Gia Thuận</dc:creator>
  <cp:keywords>DATN, Do An Tot Nghiep, Mau Van Ban, Mẫu Đồ Án Tốt Nghiệp, Tin học trắc địa</cp:keywords>
  <dc:description/>
  <cp:lastModifiedBy>Luong Gia Thuan (CTC.G0)</cp:lastModifiedBy>
  <cp:revision>39</cp:revision>
  <dcterms:created xsi:type="dcterms:W3CDTF">2014-09-18T17:29:00Z</dcterms:created>
  <dcterms:modified xsi:type="dcterms:W3CDTF">2018-01-19T14:10:00Z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